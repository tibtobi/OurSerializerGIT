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AE3" w:rsidRDefault="00613AE3" w:rsidP="004570B0">
      <w:r>
        <w:t>Jelenleg 4 projekt van a solutionben:</w:t>
      </w:r>
    </w:p>
    <w:p w:rsidR="00613AE3" w:rsidRDefault="00613AE3" w:rsidP="00613AE3">
      <w:pPr>
        <w:pStyle w:val="ListParagraph"/>
        <w:numPr>
          <w:ilvl w:val="0"/>
          <w:numId w:val="47"/>
        </w:numPr>
      </w:pPr>
      <w:r>
        <w:t>Common</w:t>
      </w:r>
    </w:p>
    <w:p w:rsidR="00613AE3" w:rsidRDefault="00613AE3" w:rsidP="00613AE3">
      <w:pPr>
        <w:pStyle w:val="ListParagraph"/>
        <w:numPr>
          <w:ilvl w:val="0"/>
          <w:numId w:val="47"/>
        </w:numPr>
      </w:pPr>
      <w:r>
        <w:t>Extending_WCF</w:t>
      </w:r>
    </w:p>
    <w:p w:rsidR="00613AE3" w:rsidRDefault="00613AE3" w:rsidP="00613AE3">
      <w:pPr>
        <w:pStyle w:val="ListParagraph"/>
        <w:numPr>
          <w:ilvl w:val="0"/>
          <w:numId w:val="47"/>
        </w:numPr>
      </w:pPr>
      <w:r>
        <w:t>TestClient</w:t>
      </w:r>
    </w:p>
    <w:p w:rsidR="00613AE3" w:rsidRDefault="00613AE3" w:rsidP="00613AE3">
      <w:pPr>
        <w:pStyle w:val="ListParagraph"/>
        <w:numPr>
          <w:ilvl w:val="0"/>
          <w:numId w:val="47"/>
        </w:numPr>
      </w:pPr>
      <w:r>
        <w:t>TestService</w:t>
      </w:r>
    </w:p>
    <w:p w:rsidR="00613AE3" w:rsidRDefault="00613AE3" w:rsidP="00613AE3">
      <w:pPr>
        <w:pStyle w:val="ListParagraph"/>
        <w:numPr>
          <w:ilvl w:val="0"/>
          <w:numId w:val="0"/>
        </w:numPr>
        <w:ind w:left="720"/>
      </w:pPr>
    </w:p>
    <w:p w:rsidR="00613AE3" w:rsidRDefault="00613AE3" w:rsidP="00613AE3">
      <w:r>
        <w:t>A TestClient és a TestService egy</w:t>
      </w:r>
      <w:r w:rsidR="005E1745">
        <w:t xml:space="preserve"> alap</w:t>
      </w:r>
      <w:r>
        <w:t xml:space="preserve"> WCF-es service és kliens</w:t>
      </w:r>
      <w:r w:rsidR="005E1745">
        <w:t>, jelenleg nem sok hasznuk.</w:t>
      </w:r>
    </w:p>
    <w:p w:rsidR="005E1745" w:rsidRDefault="005E1745" w:rsidP="00613AE3"/>
    <w:p w:rsidR="005E1745" w:rsidRDefault="005E1745" w:rsidP="00613AE3">
      <w:r>
        <w:t>A Commonban vannak a teszt osztályok, illetve a tesztek.</w:t>
      </w:r>
    </w:p>
    <w:p w:rsidR="005E1745" w:rsidRDefault="005E1745" w:rsidP="00613AE3"/>
    <w:p w:rsidR="005E1745" w:rsidRDefault="005E1745" w:rsidP="00613AE3">
      <w:r>
        <w:t>Az ExtendingWCF projektben van a lényeg:</w:t>
      </w:r>
    </w:p>
    <w:p w:rsidR="005E1745" w:rsidRDefault="005E1745" w:rsidP="005E1745">
      <w:pPr>
        <w:pStyle w:val="Heading2"/>
      </w:pPr>
      <w:r>
        <w:t>GenSerializer</w:t>
      </w:r>
    </w:p>
    <w:p w:rsidR="005E1745" w:rsidRDefault="005E1745" w:rsidP="005E1745">
      <w:r>
        <w:t>Ez az osztály generálja leés tárolja az egyes osztályokhoz tartozó sorosítókat.</w:t>
      </w:r>
    </w:p>
    <w:p w:rsidR="005E1745" w:rsidRDefault="005E1745" w:rsidP="005E1745">
      <w:r>
        <w:t>Gyakorlatilag ez a projekt lelke.</w:t>
      </w:r>
    </w:p>
    <w:p w:rsidR="003D2955" w:rsidRDefault="003D2955" w:rsidP="005E1745">
      <w:r>
        <w:t>A Serialize, és a Deserialize metódusok amiket ki szeretnék ajánlani, majd a projekt végén, egyelőre tesztelési céllal több metódus is publikus.</w:t>
      </w:r>
    </w:p>
    <w:p w:rsidR="003D2955" w:rsidRDefault="003D2955" w:rsidP="005E1745"/>
    <w:p w:rsidR="003D2955" w:rsidRDefault="003D2955" w:rsidP="005E1745">
      <w:r>
        <w:t>A működése a következő:</w:t>
      </w:r>
    </w:p>
    <w:p w:rsidR="003D2955" w:rsidRDefault="003D2955" w:rsidP="005E1745">
      <w:r>
        <w:t xml:space="preserve">Meghívják valamelyik metódust a megfelelő </w:t>
      </w:r>
      <w:r w:rsidR="00EB7E9F">
        <w:t>paraméterekkel, ekkor a lekéri a kód, hogy van-e már generált sorosító, ha van használja.</w:t>
      </w:r>
    </w:p>
    <w:p w:rsidR="00EB7E9F" w:rsidRDefault="00EB7E9F" w:rsidP="005E1745">
      <w:r>
        <w:t>Ha nincs a CreateSerializer fut le, ahol kétszer legenerálódik a sorosító, egyszer egy objektumba kerül az eredmény egyszer pedig egy DLL-be, hogy ILSpy-al meg tudjam nézni a generált kódot.</w:t>
      </w:r>
    </w:p>
    <w:p w:rsidR="00EB7E9F" w:rsidRDefault="00EB7E9F" w:rsidP="005E1745">
      <w:r>
        <w:t>A Discover metódus a feltérképezést végzi, ez megy végig az osztály mezőin (ABC sorrendben), majd az összeshez szükséges kiíró és betöltő metódusokat belegenerálja a kódba.</w:t>
      </w:r>
    </w:p>
    <w:p w:rsidR="003D2955" w:rsidRDefault="00EB7E9F" w:rsidP="005E1745">
      <w:r>
        <w:t>A discover a primitív típusokra az Emit(De)SerializePrimitive függvényt hívja ami ezeket a típusokat kezeli le.</w:t>
      </w:r>
      <w:bookmarkStart w:id="0" w:name="_GoBack"/>
      <w:bookmarkEnd w:id="0"/>
    </w:p>
    <w:p w:rsidR="003D2955" w:rsidRDefault="003D2955" w:rsidP="005E1745"/>
    <w:p w:rsidR="005E1745" w:rsidRDefault="005E1745" w:rsidP="005E1745">
      <w:pPr>
        <w:pStyle w:val="Heading2"/>
      </w:pPr>
      <w:r>
        <w:t>IdentityEqualityComparer</w:t>
      </w:r>
    </w:p>
    <w:p w:rsidR="005E1745" w:rsidRDefault="005E1745" w:rsidP="005E1745">
      <w:r>
        <w:t>A GenSerializerben használom, az equals felüldefiniálására.</w:t>
      </w:r>
    </w:p>
    <w:p w:rsidR="005E1745" w:rsidRDefault="005E1745" w:rsidP="005E1745">
      <w:r>
        <w:t>Azért kellett, mert az átküldött objektumokat letárolom, és ha még egyszer át kell küldeni, akkor már csak az őt helyettesítő so</w:t>
      </w:r>
      <w:r w:rsidR="003D2955">
        <w:t>rszámot küldöm át, és az egyezést referencia szerint nézem.</w:t>
      </w:r>
    </w:p>
    <w:p w:rsidR="003D2955" w:rsidRDefault="003D2955" w:rsidP="003D2955">
      <w:pPr>
        <w:pStyle w:val="Heading2"/>
      </w:pPr>
      <w:r>
        <w:t>IntegerConverter</w:t>
      </w:r>
    </w:p>
    <w:p w:rsidR="003D2955" w:rsidRDefault="003D2955" w:rsidP="003D2955">
      <w:r>
        <w:t>A benne lévő logika van IL kódban implementálva a GenSerializerben, csak teszt miatt maradt benn.</w:t>
      </w:r>
    </w:p>
    <w:p w:rsidR="003D2955" w:rsidRDefault="003D2955" w:rsidP="003D2955">
      <w:pPr>
        <w:pStyle w:val="Heading2"/>
      </w:pPr>
      <w:r>
        <w:t>My*akármi*</w:t>
      </w:r>
    </w:p>
    <w:p w:rsidR="003D2955" w:rsidRDefault="003D2955" w:rsidP="003D2955">
      <w:pPr>
        <w:pStyle w:val="Heading2"/>
        <w:numPr>
          <w:ilvl w:val="0"/>
          <w:numId w:val="0"/>
        </w:numPr>
      </w:pPr>
      <w:r>
        <w:t>A My-al kezdődő osztályok elavultak. Egy reflection alapú megoldáshoz tartoznak, a projekt kezedetén használtam őket tesztelésre. Ide tartozik a StaticXmlObjectSerializer is.</w:t>
      </w:r>
    </w:p>
    <w:p w:rsidR="003D2955" w:rsidRDefault="003D2955" w:rsidP="003D2955">
      <w:pPr>
        <w:pStyle w:val="Heading2"/>
      </w:pPr>
      <w:r>
        <w:t>UTF8EncodingProxy</w:t>
      </w:r>
    </w:p>
    <w:p w:rsidR="003D2955" w:rsidRPr="003D2955" w:rsidRDefault="003D2955" w:rsidP="003D2955">
      <w:r>
        <w:t>Ez az osztály valósítja meg a stringek UTF8 kódolású sorosítását.</w:t>
      </w:r>
    </w:p>
    <w:sectPr w:rsidR="003D2955" w:rsidRPr="003D2955" w:rsidSect="00902342">
      <w:footerReference w:type="default" r:id="rId10"/>
      <w:pgSz w:w="11906" w:h="16838" w:code="9"/>
      <w:pgMar w:top="2092" w:right="1134" w:bottom="1191" w:left="1843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DD8" w:rsidRDefault="00A00DD8" w:rsidP="00ED45FE">
      <w:r>
        <w:separator/>
      </w:r>
    </w:p>
  </w:endnote>
  <w:endnote w:type="continuationSeparator" w:id="0">
    <w:p w:rsidR="00A00DD8" w:rsidRDefault="00A00DD8" w:rsidP="00ED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1FB" w:rsidRPr="00722432" w:rsidRDefault="00CC31FB" w:rsidP="00C85665">
    <w:pPr>
      <w:pStyle w:val="Footer"/>
    </w:pPr>
    <w:r>
      <w:tab/>
    </w:r>
    <w:r w:rsidR="00A00DD8">
      <w:fldChar w:fldCharType="begin"/>
    </w:r>
    <w:r w:rsidR="00A00DD8">
      <w:instrText xml:space="preserve"> PAGE   \* MERGEFORMAT </w:instrText>
    </w:r>
    <w:r w:rsidR="00A00DD8">
      <w:fldChar w:fldCharType="separate"/>
    </w:r>
    <w:r w:rsidR="005E1745">
      <w:rPr>
        <w:noProof/>
      </w:rPr>
      <w:t>2</w:t>
    </w:r>
    <w:r w:rsidR="00A00DD8">
      <w:rPr>
        <w:noProof/>
      </w:rPr>
      <w:fldChar w:fldCharType="end"/>
    </w:r>
    <w:r>
      <w:t>/</w:t>
    </w:r>
    <w:r w:rsidR="00A00DD8">
      <w:fldChar w:fldCharType="begin"/>
    </w:r>
    <w:r w:rsidR="00A00DD8">
      <w:instrText xml:space="preserve"> NUMPAGES   \* MERGEFORMAT </w:instrText>
    </w:r>
    <w:r w:rsidR="00A00DD8">
      <w:fldChar w:fldCharType="separate"/>
    </w:r>
    <w:r w:rsidR="005E1745">
      <w:rPr>
        <w:noProof/>
      </w:rPr>
      <w:t>2</w:t>
    </w:r>
    <w:r w:rsidR="00A00DD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DD8" w:rsidRDefault="00A00DD8" w:rsidP="00ED45FE">
      <w:r>
        <w:separator/>
      </w:r>
    </w:p>
  </w:footnote>
  <w:footnote w:type="continuationSeparator" w:id="0">
    <w:p w:rsidR="00A00DD8" w:rsidRDefault="00A00DD8" w:rsidP="00ED4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0767C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FA820F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E403F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42C1F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FDE011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14E215B"/>
    <w:multiLevelType w:val="hybridMultilevel"/>
    <w:tmpl w:val="D1D0D0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054F3"/>
    <w:multiLevelType w:val="hybridMultilevel"/>
    <w:tmpl w:val="5F20E3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805C5"/>
    <w:multiLevelType w:val="multilevel"/>
    <w:tmpl w:val="88E899E0"/>
    <w:styleLink w:val="BBUszmozottlista"/>
    <w:lvl w:ilvl="0">
      <w:start w:val="1"/>
      <w:numFmt w:val="decimal"/>
      <w:pStyle w:val="ListNumber"/>
      <w:lvlText w:val="%1)"/>
      <w:lvlJc w:val="left"/>
      <w:pPr>
        <w:ind w:left="357" w:hanging="357"/>
      </w:pPr>
      <w:rPr>
        <w:rFonts w:asciiTheme="minorHAnsi" w:hAnsiTheme="minorHAnsi" w:hint="default"/>
        <w:sz w:val="22"/>
      </w:rPr>
    </w:lvl>
    <w:lvl w:ilvl="1">
      <w:start w:val="1"/>
      <w:numFmt w:val="lowerLetter"/>
      <w:pStyle w:val="ListNumber2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>
    <w:nsid w:val="2E884B37"/>
    <w:multiLevelType w:val="multilevel"/>
    <w:tmpl w:val="639CD5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1BE7AE4"/>
    <w:multiLevelType w:val="multilevel"/>
    <w:tmpl w:val="C55860CC"/>
    <w:numStyleLink w:val="BBUszmozottbekezds"/>
  </w:abstractNum>
  <w:abstractNum w:abstractNumId="10">
    <w:nsid w:val="3D884C6C"/>
    <w:multiLevelType w:val="multilevel"/>
    <w:tmpl w:val="5DAACB20"/>
    <w:numStyleLink w:val="BBUfelsorols"/>
  </w:abstractNum>
  <w:abstractNum w:abstractNumId="11">
    <w:nsid w:val="3E1441EB"/>
    <w:multiLevelType w:val="multilevel"/>
    <w:tmpl w:val="5010FD4A"/>
    <w:styleLink w:val="BBUfejezetek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41C6026B"/>
    <w:multiLevelType w:val="multilevel"/>
    <w:tmpl w:val="C55860CC"/>
    <w:styleLink w:val="BBUszmozottbekezds"/>
    <w:lvl w:ilvl="0">
      <w:start w:val="1"/>
      <w:numFmt w:val="decimal"/>
      <w:pStyle w:val="Szmozottbekezdscm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3">
    <w:nsid w:val="430B38AC"/>
    <w:multiLevelType w:val="multilevel"/>
    <w:tmpl w:val="5DAACB20"/>
    <w:styleLink w:val="BBUfelsorols"/>
    <w:lvl w:ilvl="0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  <w:sz w:val="24"/>
      </w:rPr>
    </w:lvl>
    <w:lvl w:ilvl="1">
      <w:start w:val="1"/>
      <w:numFmt w:val="bullet"/>
      <w:pStyle w:val="ListBullet2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72"/>
        </w:tabs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1429"/>
        </w:tabs>
        <w:ind w:left="1428" w:hanging="35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786"/>
        </w:tabs>
        <w:ind w:left="1785" w:hanging="35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2143"/>
        </w:tabs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00"/>
        </w:tabs>
        <w:ind w:left="2499" w:hanging="35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2858"/>
        </w:tabs>
        <w:ind w:left="2856" w:hanging="35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3215"/>
        </w:tabs>
        <w:ind w:left="3213" w:hanging="357"/>
      </w:pPr>
      <w:rPr>
        <w:rFonts w:ascii="Wingdings" w:hAnsi="Wingdings" w:hint="default"/>
      </w:rPr>
    </w:lvl>
  </w:abstractNum>
  <w:abstractNum w:abstractNumId="14">
    <w:nsid w:val="4C2C6FC3"/>
    <w:multiLevelType w:val="multilevel"/>
    <w:tmpl w:val="E45C567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  <w:effect w:val="none"/>
      </w:rPr>
    </w:lvl>
    <w:lvl w:ilvl="1">
      <w:start w:val="1"/>
      <w:numFmt w:val="bullet"/>
      <w:lvlText w:val="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1440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FC03AC8"/>
    <w:multiLevelType w:val="hybridMultilevel"/>
    <w:tmpl w:val="B03693F0"/>
    <w:lvl w:ilvl="0" w:tplc="C5608DA6">
      <w:start w:val="1"/>
      <w:numFmt w:val="decimal"/>
      <w:lvlText w:val="1.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8E4775"/>
    <w:multiLevelType w:val="multilevel"/>
    <w:tmpl w:val="88E899E0"/>
    <w:numStyleLink w:val="BBUszmozottlista"/>
  </w:abstractNum>
  <w:abstractNum w:abstractNumId="17">
    <w:nsid w:val="55875688"/>
    <w:multiLevelType w:val="hybridMultilevel"/>
    <w:tmpl w:val="224061B0"/>
    <w:lvl w:ilvl="0" w:tplc="5DC25FC2">
      <w:start w:val="1"/>
      <w:numFmt w:val="bullet"/>
      <w:pStyle w:val="ListParagraph"/>
      <w:lvlText w:val=""/>
      <w:lvlJc w:val="left"/>
      <w:pPr>
        <w:ind w:left="1431" w:hanging="360"/>
      </w:pPr>
      <w:rPr>
        <w:rFonts w:ascii="Wingdings" w:hAnsi="Wingdings" w:hint="default"/>
      </w:rPr>
    </w:lvl>
    <w:lvl w:ilvl="1" w:tplc="1A7C8450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5D923A18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AF6C45C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87369962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B7CA5A3E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840A16D6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70E8E37E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F9A60318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8">
    <w:nsid w:val="69BC0D42"/>
    <w:multiLevelType w:val="multilevel"/>
    <w:tmpl w:val="C1685CBA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9">
    <w:nsid w:val="769F034F"/>
    <w:multiLevelType w:val="multilevel"/>
    <w:tmpl w:val="3BE89F96"/>
    <w:lvl w:ilvl="0">
      <w:start w:val="1"/>
      <w:numFmt w:val="decimal"/>
      <w:pStyle w:val="Cmmellklet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hint="default"/>
      </w:r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11"/>
  </w:num>
  <w:num w:numId="5">
    <w:abstractNumId w:val="10"/>
  </w:num>
  <w:num w:numId="6">
    <w:abstractNumId w:val="16"/>
  </w:num>
  <w:num w:numId="7">
    <w:abstractNumId w:val="12"/>
  </w:num>
  <w:num w:numId="8">
    <w:abstractNumId w:val="9"/>
    <w:lvlOverride w:ilvl="0">
      <w:lvl w:ilvl="0">
        <w:start w:val="1"/>
        <w:numFmt w:val="decimal"/>
        <w:pStyle w:val="Szmozottbekezdscm"/>
        <w:lvlText w:val="%1"/>
        <w:lvlJc w:val="left"/>
        <w:pPr>
          <w:ind w:left="851" w:hanging="851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9">
    <w:abstractNumId w:val="19"/>
  </w:num>
  <w:num w:numId="10">
    <w:abstractNumId w:val="8"/>
  </w:num>
  <w:num w:numId="11">
    <w:abstractNumId w:val="18"/>
  </w:num>
  <w:num w:numId="12">
    <w:abstractNumId w:val="1"/>
  </w:num>
  <w:num w:numId="13">
    <w:abstractNumId w:val="14"/>
  </w:num>
  <w:num w:numId="14">
    <w:abstractNumId w:val="11"/>
  </w:num>
  <w:num w:numId="15">
    <w:abstractNumId w:val="13"/>
  </w:num>
  <w:num w:numId="16">
    <w:abstractNumId w:val="12"/>
  </w:num>
  <w:num w:numId="17">
    <w:abstractNumId w:val="7"/>
  </w:num>
  <w:num w:numId="18">
    <w:abstractNumId w:val="18"/>
  </w:num>
  <w:num w:numId="19">
    <w:abstractNumId w:val="18"/>
  </w:num>
  <w:num w:numId="20">
    <w:abstractNumId w:val="18"/>
  </w:num>
  <w:num w:numId="21">
    <w:abstractNumId w:val="19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0"/>
  </w:num>
  <w:num w:numId="30">
    <w:abstractNumId w:val="10"/>
  </w:num>
  <w:num w:numId="31">
    <w:abstractNumId w:val="10"/>
  </w:num>
  <w:num w:numId="32">
    <w:abstractNumId w:val="17"/>
  </w:num>
  <w:num w:numId="33">
    <w:abstractNumId w:val="8"/>
  </w:num>
  <w:num w:numId="34">
    <w:abstractNumId w:val="9"/>
    <w:lvlOverride w:ilvl="0">
      <w:lvl w:ilvl="0">
        <w:start w:val="1"/>
        <w:numFmt w:val="decimal"/>
        <w:pStyle w:val="Szmozottbekezdscm"/>
        <w:lvlText w:val="%1"/>
        <w:lvlJc w:val="left"/>
        <w:pPr>
          <w:ind w:left="851" w:hanging="851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5"/>
  </w:num>
  <w:num w:numId="41">
    <w:abstractNumId w:val="4"/>
  </w:num>
  <w:num w:numId="42">
    <w:abstractNumId w:val="3"/>
  </w:num>
  <w:num w:numId="43">
    <w:abstractNumId w:val="2"/>
  </w:num>
  <w:num w:numId="44">
    <w:abstractNumId w:val="0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"/>
  </w:num>
  <w:num w:numId="48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LockTheme/>
  <w:styleLockQFSet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AE3"/>
    <w:rsid w:val="0000413F"/>
    <w:rsid w:val="000056F2"/>
    <w:rsid w:val="00005FA4"/>
    <w:rsid w:val="00006DAF"/>
    <w:rsid w:val="00011E28"/>
    <w:rsid w:val="00020F55"/>
    <w:rsid w:val="000216DA"/>
    <w:rsid w:val="0002415E"/>
    <w:rsid w:val="0003090C"/>
    <w:rsid w:val="00036C86"/>
    <w:rsid w:val="00040B5B"/>
    <w:rsid w:val="00052122"/>
    <w:rsid w:val="00062D24"/>
    <w:rsid w:val="0008094B"/>
    <w:rsid w:val="00086070"/>
    <w:rsid w:val="00090099"/>
    <w:rsid w:val="00097070"/>
    <w:rsid w:val="000971CE"/>
    <w:rsid w:val="000A2E15"/>
    <w:rsid w:val="000A328A"/>
    <w:rsid w:val="000A4F5D"/>
    <w:rsid w:val="000B287C"/>
    <w:rsid w:val="000B51DF"/>
    <w:rsid w:val="000C6BA8"/>
    <w:rsid w:val="000C7773"/>
    <w:rsid w:val="000D3A5C"/>
    <w:rsid w:val="000D5E71"/>
    <w:rsid w:val="000D7673"/>
    <w:rsid w:val="000E1877"/>
    <w:rsid w:val="000E5887"/>
    <w:rsid w:val="000E7465"/>
    <w:rsid w:val="000F5D83"/>
    <w:rsid w:val="000F7BE0"/>
    <w:rsid w:val="00101224"/>
    <w:rsid w:val="001040D3"/>
    <w:rsid w:val="0011181B"/>
    <w:rsid w:val="00114A83"/>
    <w:rsid w:val="00115A3D"/>
    <w:rsid w:val="00115D10"/>
    <w:rsid w:val="001236B7"/>
    <w:rsid w:val="0012612D"/>
    <w:rsid w:val="00135399"/>
    <w:rsid w:val="00136618"/>
    <w:rsid w:val="00146313"/>
    <w:rsid w:val="00153FC6"/>
    <w:rsid w:val="0015475F"/>
    <w:rsid w:val="00154AD5"/>
    <w:rsid w:val="001561CC"/>
    <w:rsid w:val="001624A1"/>
    <w:rsid w:val="00163DBA"/>
    <w:rsid w:val="00175A9D"/>
    <w:rsid w:val="00175D8D"/>
    <w:rsid w:val="00180D20"/>
    <w:rsid w:val="00181EF2"/>
    <w:rsid w:val="0018306C"/>
    <w:rsid w:val="0018557F"/>
    <w:rsid w:val="00191D7C"/>
    <w:rsid w:val="00191E97"/>
    <w:rsid w:val="00194DAE"/>
    <w:rsid w:val="00196705"/>
    <w:rsid w:val="00197946"/>
    <w:rsid w:val="001A1CB1"/>
    <w:rsid w:val="001B61AB"/>
    <w:rsid w:val="001D2445"/>
    <w:rsid w:val="001E1B6F"/>
    <w:rsid w:val="001E5267"/>
    <w:rsid w:val="001E7EA4"/>
    <w:rsid w:val="001F003C"/>
    <w:rsid w:val="001F0C13"/>
    <w:rsid w:val="001F16FD"/>
    <w:rsid w:val="001F228E"/>
    <w:rsid w:val="001F3BB9"/>
    <w:rsid w:val="001F60DA"/>
    <w:rsid w:val="001F6677"/>
    <w:rsid w:val="00200AEC"/>
    <w:rsid w:val="00200CB9"/>
    <w:rsid w:val="002035C7"/>
    <w:rsid w:val="0020767F"/>
    <w:rsid w:val="002115C9"/>
    <w:rsid w:val="002126F9"/>
    <w:rsid w:val="00212D61"/>
    <w:rsid w:val="00213024"/>
    <w:rsid w:val="0021784E"/>
    <w:rsid w:val="00220F19"/>
    <w:rsid w:val="0022467B"/>
    <w:rsid w:val="00225D88"/>
    <w:rsid w:val="0024511D"/>
    <w:rsid w:val="0024514C"/>
    <w:rsid w:val="00247246"/>
    <w:rsid w:val="00254C7A"/>
    <w:rsid w:val="002554B4"/>
    <w:rsid w:val="0026261F"/>
    <w:rsid w:val="00264543"/>
    <w:rsid w:val="00264A9B"/>
    <w:rsid w:val="00270016"/>
    <w:rsid w:val="0027098E"/>
    <w:rsid w:val="00271214"/>
    <w:rsid w:val="00271CD7"/>
    <w:rsid w:val="00276C70"/>
    <w:rsid w:val="00285A3C"/>
    <w:rsid w:val="00291375"/>
    <w:rsid w:val="002943AE"/>
    <w:rsid w:val="00297D79"/>
    <w:rsid w:val="002A0263"/>
    <w:rsid w:val="002A3778"/>
    <w:rsid w:val="002D1DAF"/>
    <w:rsid w:val="002D5C03"/>
    <w:rsid w:val="002E1FB8"/>
    <w:rsid w:val="002F0618"/>
    <w:rsid w:val="00301B21"/>
    <w:rsid w:val="00314737"/>
    <w:rsid w:val="00314DB9"/>
    <w:rsid w:val="00320A15"/>
    <w:rsid w:val="00324A08"/>
    <w:rsid w:val="00325B20"/>
    <w:rsid w:val="0033536A"/>
    <w:rsid w:val="00337C37"/>
    <w:rsid w:val="0034476A"/>
    <w:rsid w:val="0034670F"/>
    <w:rsid w:val="0034778C"/>
    <w:rsid w:val="003771FC"/>
    <w:rsid w:val="00380AF8"/>
    <w:rsid w:val="00384999"/>
    <w:rsid w:val="003862D0"/>
    <w:rsid w:val="00395B72"/>
    <w:rsid w:val="003B3896"/>
    <w:rsid w:val="003B487C"/>
    <w:rsid w:val="003C35C5"/>
    <w:rsid w:val="003C4ABE"/>
    <w:rsid w:val="003C6B14"/>
    <w:rsid w:val="003C7A7F"/>
    <w:rsid w:val="003D1A63"/>
    <w:rsid w:val="003D21A2"/>
    <w:rsid w:val="003D2955"/>
    <w:rsid w:val="003E4F09"/>
    <w:rsid w:val="003F5617"/>
    <w:rsid w:val="00402AD4"/>
    <w:rsid w:val="004058B4"/>
    <w:rsid w:val="00410E0D"/>
    <w:rsid w:val="004123BE"/>
    <w:rsid w:val="00415144"/>
    <w:rsid w:val="00422427"/>
    <w:rsid w:val="0043538F"/>
    <w:rsid w:val="00443165"/>
    <w:rsid w:val="00450375"/>
    <w:rsid w:val="00452845"/>
    <w:rsid w:val="004570B0"/>
    <w:rsid w:val="00461624"/>
    <w:rsid w:val="0046589C"/>
    <w:rsid w:val="00471208"/>
    <w:rsid w:val="004753EB"/>
    <w:rsid w:val="00482EC0"/>
    <w:rsid w:val="00483DFB"/>
    <w:rsid w:val="00485F18"/>
    <w:rsid w:val="00491DED"/>
    <w:rsid w:val="004942DE"/>
    <w:rsid w:val="004A4745"/>
    <w:rsid w:val="004A5191"/>
    <w:rsid w:val="004B1591"/>
    <w:rsid w:val="004B4F86"/>
    <w:rsid w:val="004D550D"/>
    <w:rsid w:val="004E133B"/>
    <w:rsid w:val="004E2FF8"/>
    <w:rsid w:val="004E4E32"/>
    <w:rsid w:val="004F15BC"/>
    <w:rsid w:val="004F2CAC"/>
    <w:rsid w:val="00506426"/>
    <w:rsid w:val="00510806"/>
    <w:rsid w:val="0051080E"/>
    <w:rsid w:val="0051170B"/>
    <w:rsid w:val="00511C99"/>
    <w:rsid w:val="00513EC6"/>
    <w:rsid w:val="005261DF"/>
    <w:rsid w:val="005270D4"/>
    <w:rsid w:val="00534A2C"/>
    <w:rsid w:val="00546DBF"/>
    <w:rsid w:val="005479BC"/>
    <w:rsid w:val="00555331"/>
    <w:rsid w:val="00562EFE"/>
    <w:rsid w:val="00565A27"/>
    <w:rsid w:val="00566D69"/>
    <w:rsid w:val="005765C3"/>
    <w:rsid w:val="00585307"/>
    <w:rsid w:val="005A2EE6"/>
    <w:rsid w:val="005A3A6E"/>
    <w:rsid w:val="005B54D2"/>
    <w:rsid w:val="005C1BFC"/>
    <w:rsid w:val="005C6B77"/>
    <w:rsid w:val="005D00FA"/>
    <w:rsid w:val="005D1104"/>
    <w:rsid w:val="005D1258"/>
    <w:rsid w:val="005D28F1"/>
    <w:rsid w:val="005D5BC2"/>
    <w:rsid w:val="005E07C8"/>
    <w:rsid w:val="005E1745"/>
    <w:rsid w:val="005E1F32"/>
    <w:rsid w:val="005F163E"/>
    <w:rsid w:val="005F33CE"/>
    <w:rsid w:val="00604A86"/>
    <w:rsid w:val="006107F3"/>
    <w:rsid w:val="00613AE3"/>
    <w:rsid w:val="00614918"/>
    <w:rsid w:val="006176A3"/>
    <w:rsid w:val="006202FA"/>
    <w:rsid w:val="00625954"/>
    <w:rsid w:val="00630A94"/>
    <w:rsid w:val="0063132E"/>
    <w:rsid w:val="00631EDE"/>
    <w:rsid w:val="006403A4"/>
    <w:rsid w:val="00640AA5"/>
    <w:rsid w:val="0064205D"/>
    <w:rsid w:val="00642E1A"/>
    <w:rsid w:val="00646D8D"/>
    <w:rsid w:val="006521F2"/>
    <w:rsid w:val="0066225E"/>
    <w:rsid w:val="0066269B"/>
    <w:rsid w:val="00670B85"/>
    <w:rsid w:val="00676199"/>
    <w:rsid w:val="006A0E80"/>
    <w:rsid w:val="006A315C"/>
    <w:rsid w:val="006A3E5E"/>
    <w:rsid w:val="006B088F"/>
    <w:rsid w:val="006B6F95"/>
    <w:rsid w:val="006B782A"/>
    <w:rsid w:val="006E3933"/>
    <w:rsid w:val="006E51B6"/>
    <w:rsid w:val="006F18BE"/>
    <w:rsid w:val="006F6CE1"/>
    <w:rsid w:val="00704366"/>
    <w:rsid w:val="007118D3"/>
    <w:rsid w:val="00713D50"/>
    <w:rsid w:val="00714AE3"/>
    <w:rsid w:val="0071619A"/>
    <w:rsid w:val="00722432"/>
    <w:rsid w:val="00722CB1"/>
    <w:rsid w:val="00725338"/>
    <w:rsid w:val="007310C2"/>
    <w:rsid w:val="00732EAA"/>
    <w:rsid w:val="0073453C"/>
    <w:rsid w:val="00737A70"/>
    <w:rsid w:val="0074596A"/>
    <w:rsid w:val="00751521"/>
    <w:rsid w:val="007545C2"/>
    <w:rsid w:val="0076451E"/>
    <w:rsid w:val="00766430"/>
    <w:rsid w:val="00772249"/>
    <w:rsid w:val="00775E47"/>
    <w:rsid w:val="00783DC0"/>
    <w:rsid w:val="0078428E"/>
    <w:rsid w:val="00796499"/>
    <w:rsid w:val="007A1907"/>
    <w:rsid w:val="007A4B3D"/>
    <w:rsid w:val="007B1029"/>
    <w:rsid w:val="007B2FDB"/>
    <w:rsid w:val="007B7CFC"/>
    <w:rsid w:val="007C3E0C"/>
    <w:rsid w:val="007C54DA"/>
    <w:rsid w:val="007C6C3E"/>
    <w:rsid w:val="007D0238"/>
    <w:rsid w:val="007D0D28"/>
    <w:rsid w:val="007D1999"/>
    <w:rsid w:val="007D5162"/>
    <w:rsid w:val="007E15C5"/>
    <w:rsid w:val="007F274A"/>
    <w:rsid w:val="007F51D0"/>
    <w:rsid w:val="0080430B"/>
    <w:rsid w:val="00804D5A"/>
    <w:rsid w:val="00807868"/>
    <w:rsid w:val="00807DBA"/>
    <w:rsid w:val="00814A11"/>
    <w:rsid w:val="00815B7B"/>
    <w:rsid w:val="00816690"/>
    <w:rsid w:val="008251B1"/>
    <w:rsid w:val="00836248"/>
    <w:rsid w:val="0084253C"/>
    <w:rsid w:val="00856455"/>
    <w:rsid w:val="00865D37"/>
    <w:rsid w:val="00872D74"/>
    <w:rsid w:val="00874A80"/>
    <w:rsid w:val="00881DCC"/>
    <w:rsid w:val="00890B37"/>
    <w:rsid w:val="00890DBF"/>
    <w:rsid w:val="0089604C"/>
    <w:rsid w:val="008B209E"/>
    <w:rsid w:val="008B3BCF"/>
    <w:rsid w:val="008B76BC"/>
    <w:rsid w:val="008D0BF5"/>
    <w:rsid w:val="008E0546"/>
    <w:rsid w:val="008E1A82"/>
    <w:rsid w:val="008E71A1"/>
    <w:rsid w:val="008F6756"/>
    <w:rsid w:val="008F6AC5"/>
    <w:rsid w:val="00901917"/>
    <w:rsid w:val="0090207C"/>
    <w:rsid w:val="00902342"/>
    <w:rsid w:val="00911297"/>
    <w:rsid w:val="00916C0E"/>
    <w:rsid w:val="00924460"/>
    <w:rsid w:val="0092698F"/>
    <w:rsid w:val="00940396"/>
    <w:rsid w:val="009507F8"/>
    <w:rsid w:val="00953AF5"/>
    <w:rsid w:val="00956477"/>
    <w:rsid w:val="00963634"/>
    <w:rsid w:val="00972D9B"/>
    <w:rsid w:val="00973A9F"/>
    <w:rsid w:val="00976D56"/>
    <w:rsid w:val="009807D7"/>
    <w:rsid w:val="00982C1C"/>
    <w:rsid w:val="00983421"/>
    <w:rsid w:val="00983A52"/>
    <w:rsid w:val="00987CCD"/>
    <w:rsid w:val="00991FAB"/>
    <w:rsid w:val="00992199"/>
    <w:rsid w:val="00997135"/>
    <w:rsid w:val="0099794A"/>
    <w:rsid w:val="009A3D1B"/>
    <w:rsid w:val="009A4818"/>
    <w:rsid w:val="009B5602"/>
    <w:rsid w:val="009C0677"/>
    <w:rsid w:val="009C0C06"/>
    <w:rsid w:val="009C1F1E"/>
    <w:rsid w:val="009C43CD"/>
    <w:rsid w:val="009C4D2F"/>
    <w:rsid w:val="009C502C"/>
    <w:rsid w:val="009D6F82"/>
    <w:rsid w:val="009E5E73"/>
    <w:rsid w:val="009F7D88"/>
    <w:rsid w:val="00A00DD8"/>
    <w:rsid w:val="00A050D2"/>
    <w:rsid w:val="00A05B3A"/>
    <w:rsid w:val="00A062E0"/>
    <w:rsid w:val="00A17DA9"/>
    <w:rsid w:val="00A230E5"/>
    <w:rsid w:val="00A23B3E"/>
    <w:rsid w:val="00A25092"/>
    <w:rsid w:val="00A328E1"/>
    <w:rsid w:val="00A32B5E"/>
    <w:rsid w:val="00A34A83"/>
    <w:rsid w:val="00A40046"/>
    <w:rsid w:val="00A41A32"/>
    <w:rsid w:val="00A46F1C"/>
    <w:rsid w:val="00A52C11"/>
    <w:rsid w:val="00A537EA"/>
    <w:rsid w:val="00A62935"/>
    <w:rsid w:val="00A62A4F"/>
    <w:rsid w:val="00A62CC7"/>
    <w:rsid w:val="00A64646"/>
    <w:rsid w:val="00A713C0"/>
    <w:rsid w:val="00A7255F"/>
    <w:rsid w:val="00A72F24"/>
    <w:rsid w:val="00A7391F"/>
    <w:rsid w:val="00A81085"/>
    <w:rsid w:val="00A84C75"/>
    <w:rsid w:val="00A96A81"/>
    <w:rsid w:val="00AA4444"/>
    <w:rsid w:val="00AA7375"/>
    <w:rsid w:val="00AB5CEC"/>
    <w:rsid w:val="00AC1235"/>
    <w:rsid w:val="00AC263C"/>
    <w:rsid w:val="00AC7E31"/>
    <w:rsid w:val="00AD259F"/>
    <w:rsid w:val="00AD4297"/>
    <w:rsid w:val="00AD60FA"/>
    <w:rsid w:val="00AE1253"/>
    <w:rsid w:val="00AE4054"/>
    <w:rsid w:val="00AF0616"/>
    <w:rsid w:val="00B01251"/>
    <w:rsid w:val="00B2050A"/>
    <w:rsid w:val="00B20E7A"/>
    <w:rsid w:val="00B232DE"/>
    <w:rsid w:val="00B250E7"/>
    <w:rsid w:val="00B30F34"/>
    <w:rsid w:val="00B3501E"/>
    <w:rsid w:val="00B5218C"/>
    <w:rsid w:val="00B522E0"/>
    <w:rsid w:val="00B60913"/>
    <w:rsid w:val="00B61893"/>
    <w:rsid w:val="00B620A5"/>
    <w:rsid w:val="00B6384C"/>
    <w:rsid w:val="00B64F22"/>
    <w:rsid w:val="00B77FB6"/>
    <w:rsid w:val="00B80AA7"/>
    <w:rsid w:val="00B9374B"/>
    <w:rsid w:val="00B93ED2"/>
    <w:rsid w:val="00B97E2E"/>
    <w:rsid w:val="00BA03AE"/>
    <w:rsid w:val="00BA2CAE"/>
    <w:rsid w:val="00BB0265"/>
    <w:rsid w:val="00BB0904"/>
    <w:rsid w:val="00BB2013"/>
    <w:rsid w:val="00BB2CB4"/>
    <w:rsid w:val="00BB34E6"/>
    <w:rsid w:val="00BB4FCD"/>
    <w:rsid w:val="00BB7EB3"/>
    <w:rsid w:val="00BC2032"/>
    <w:rsid w:val="00BC4705"/>
    <w:rsid w:val="00BD0B3E"/>
    <w:rsid w:val="00BD6082"/>
    <w:rsid w:val="00BE6050"/>
    <w:rsid w:val="00C1099F"/>
    <w:rsid w:val="00C15D1C"/>
    <w:rsid w:val="00C2258D"/>
    <w:rsid w:val="00C326B2"/>
    <w:rsid w:val="00C41314"/>
    <w:rsid w:val="00C4475D"/>
    <w:rsid w:val="00C5680E"/>
    <w:rsid w:val="00C570B2"/>
    <w:rsid w:val="00C60B47"/>
    <w:rsid w:val="00C731F7"/>
    <w:rsid w:val="00C7557A"/>
    <w:rsid w:val="00C77673"/>
    <w:rsid w:val="00C83DFF"/>
    <w:rsid w:val="00C854C5"/>
    <w:rsid w:val="00C85665"/>
    <w:rsid w:val="00C94E77"/>
    <w:rsid w:val="00CA48DE"/>
    <w:rsid w:val="00CA6E60"/>
    <w:rsid w:val="00CB5D1A"/>
    <w:rsid w:val="00CC1A97"/>
    <w:rsid w:val="00CC31FB"/>
    <w:rsid w:val="00CC3D77"/>
    <w:rsid w:val="00CD0AD9"/>
    <w:rsid w:val="00CE4E9A"/>
    <w:rsid w:val="00CF49CB"/>
    <w:rsid w:val="00D00009"/>
    <w:rsid w:val="00D066A3"/>
    <w:rsid w:val="00D06CC4"/>
    <w:rsid w:val="00D1423C"/>
    <w:rsid w:val="00D26B12"/>
    <w:rsid w:val="00D41852"/>
    <w:rsid w:val="00D458D6"/>
    <w:rsid w:val="00D53894"/>
    <w:rsid w:val="00D72684"/>
    <w:rsid w:val="00D74B08"/>
    <w:rsid w:val="00D866FE"/>
    <w:rsid w:val="00D9430F"/>
    <w:rsid w:val="00DA28A0"/>
    <w:rsid w:val="00DA3937"/>
    <w:rsid w:val="00DA3F98"/>
    <w:rsid w:val="00DA5286"/>
    <w:rsid w:val="00DB0E2B"/>
    <w:rsid w:val="00DB2644"/>
    <w:rsid w:val="00DB31FB"/>
    <w:rsid w:val="00DB59DF"/>
    <w:rsid w:val="00DC1D03"/>
    <w:rsid w:val="00DC2CDD"/>
    <w:rsid w:val="00DD2038"/>
    <w:rsid w:val="00DD380A"/>
    <w:rsid w:val="00DE2669"/>
    <w:rsid w:val="00DE55BC"/>
    <w:rsid w:val="00DE58B7"/>
    <w:rsid w:val="00DE59E7"/>
    <w:rsid w:val="00DF41B9"/>
    <w:rsid w:val="00E139E4"/>
    <w:rsid w:val="00E20807"/>
    <w:rsid w:val="00E27AD0"/>
    <w:rsid w:val="00E30877"/>
    <w:rsid w:val="00E33996"/>
    <w:rsid w:val="00E33E59"/>
    <w:rsid w:val="00E36C01"/>
    <w:rsid w:val="00E412FA"/>
    <w:rsid w:val="00E432E2"/>
    <w:rsid w:val="00E44425"/>
    <w:rsid w:val="00E50F29"/>
    <w:rsid w:val="00E56C59"/>
    <w:rsid w:val="00E6028B"/>
    <w:rsid w:val="00E61839"/>
    <w:rsid w:val="00E639F2"/>
    <w:rsid w:val="00E803C4"/>
    <w:rsid w:val="00E835BF"/>
    <w:rsid w:val="00E9038B"/>
    <w:rsid w:val="00E91C97"/>
    <w:rsid w:val="00E972B7"/>
    <w:rsid w:val="00EA166B"/>
    <w:rsid w:val="00EB7E9F"/>
    <w:rsid w:val="00EC112C"/>
    <w:rsid w:val="00EC53BB"/>
    <w:rsid w:val="00ED1677"/>
    <w:rsid w:val="00ED45FE"/>
    <w:rsid w:val="00ED6B1E"/>
    <w:rsid w:val="00EE3731"/>
    <w:rsid w:val="00EE4832"/>
    <w:rsid w:val="00EF0590"/>
    <w:rsid w:val="00F13CBE"/>
    <w:rsid w:val="00F1589C"/>
    <w:rsid w:val="00F47BF5"/>
    <w:rsid w:val="00F529DB"/>
    <w:rsid w:val="00F53B1C"/>
    <w:rsid w:val="00F675C7"/>
    <w:rsid w:val="00F742B7"/>
    <w:rsid w:val="00F74945"/>
    <w:rsid w:val="00F9479F"/>
    <w:rsid w:val="00FA0F02"/>
    <w:rsid w:val="00FA1584"/>
    <w:rsid w:val="00FA6B4D"/>
    <w:rsid w:val="00FB429C"/>
    <w:rsid w:val="00FC29C7"/>
    <w:rsid w:val="00FC4C73"/>
    <w:rsid w:val="00FD5092"/>
    <w:rsid w:val="00FD719F"/>
    <w:rsid w:val="00FD71DC"/>
    <w:rsid w:val="00FF0122"/>
    <w:rsid w:val="00FF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theme="minorHAns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15" w:unhideWhenUsed="0"/>
    <w:lsdException w:name="header" w:locked="1" w:uiPriority="39"/>
    <w:lsdException w:name="footer" w:locked="1" w:uiPriority="39"/>
    <w:lsdException w:name="caption" w:uiPriority="35"/>
    <w:lsdException w:name="table of figures" w:uiPriority="35"/>
    <w:lsdException w:name="annotation reference" w:locked="1"/>
    <w:lsdException w:name="endnote text" w:locked="1"/>
    <w:lsdException w:name="List Bullet" w:uiPriority="0" w:qFormat="1"/>
    <w:lsdException w:name="List Number" w:uiPriority="14"/>
    <w:lsdException w:name="List Bullet 2" w:uiPriority="14" w:qFormat="1"/>
    <w:lsdException w:name="List Bullet 3" w:uiPriority="14"/>
    <w:lsdException w:name="List Number 2" w:uiPriority="14"/>
    <w:lsdException w:name="List Number 3" w:uiPriority="14"/>
    <w:lsdException w:name="List Number 4" w:uiPriority="14"/>
    <w:lsdException w:name="List Number 5" w:uiPriority="14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Classic 1" w:locked="1"/>
    <w:lsdException w:name="Table Classic 2" w:locked="1"/>
    <w:lsdException w:name="Table Classic 3" w:locked="1"/>
    <w:lsdException w:name="Table Classic 4" w:locked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semiHidden="0" w:uiPriority="34" w:unhideWhenUsed="0"/>
    <w:lsdException w:name="Quote" w:locked="1" w:uiPriority="29"/>
    <w:lsdException w:name="Intense Quote" w:uiPriority="30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uiPriority="19"/>
    <w:lsdException w:name="Intense Emphasis" w:semiHidden="0" w:uiPriority="21" w:unhideWhenUsed="0"/>
    <w:lsdException w:name="Subtle Reference" w:uiPriority="31"/>
    <w:lsdException w:name="Intense Reference" w:uiPriority="32"/>
    <w:lsdException w:name="Book Title" w:locked="1" w:uiPriority="33"/>
    <w:lsdException w:name="Bibliography" w:locked="1" w:uiPriority="37"/>
    <w:lsdException w:name="TOC Heading" w:uiPriority="39" w:qFormat="1"/>
  </w:latentStyles>
  <w:style w:type="paragraph" w:default="1" w:styleId="Normal">
    <w:name w:val="Normal"/>
    <w:qFormat/>
    <w:rsid w:val="00732EAA"/>
    <w:pPr>
      <w:tabs>
        <w:tab w:val="left" w:pos="0"/>
      </w:tabs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5"/>
    <w:qFormat/>
    <w:rsid w:val="00630A94"/>
    <w:pPr>
      <w:keepNext/>
      <w:keepLines/>
      <w:numPr>
        <w:numId w:val="28"/>
      </w:numPr>
      <w:tabs>
        <w:tab w:val="clear" w:pos="0"/>
      </w:tabs>
      <w:spacing w:before="240" w:after="240"/>
      <w:outlineLvl w:val="0"/>
    </w:pPr>
    <w:rPr>
      <w:rFonts w:eastAsia="Times New Roman"/>
      <w:b/>
      <w:color w:val="E20074" w:themeColor="accent1"/>
      <w:sz w:val="28"/>
      <w:szCs w:val="20"/>
      <w:lang w:eastAsia="hu-HU"/>
    </w:rPr>
  </w:style>
  <w:style w:type="paragraph" w:styleId="Heading2">
    <w:name w:val="heading 2"/>
    <w:basedOn w:val="Heading1"/>
    <w:next w:val="Normal"/>
    <w:link w:val="Heading2Char"/>
    <w:uiPriority w:val="6"/>
    <w:qFormat/>
    <w:rsid w:val="0080430B"/>
    <w:pPr>
      <w:keepNext w:val="0"/>
      <w:keepLines w:val="0"/>
      <w:numPr>
        <w:ilvl w:val="1"/>
      </w:numPr>
      <w:spacing w:before="120" w:after="120"/>
      <w:outlineLvl w:val="1"/>
    </w:pPr>
    <w:rPr>
      <w:rFonts w:asciiTheme="majorHAnsi" w:eastAsiaTheme="majorEastAsia" w:hAnsiTheme="majorHAnsi" w:cstheme="majorBidi"/>
      <w:b w:val="0"/>
      <w:color w:val="auto"/>
      <w:sz w:val="24"/>
      <w:szCs w:val="26"/>
      <w:lang w:eastAsia="en-US"/>
    </w:rPr>
  </w:style>
  <w:style w:type="paragraph" w:styleId="Heading3">
    <w:name w:val="heading 3"/>
    <w:basedOn w:val="Heading2"/>
    <w:next w:val="Normal"/>
    <w:link w:val="Heading3Char"/>
    <w:uiPriority w:val="7"/>
    <w:qFormat/>
    <w:rsid w:val="000A2E15"/>
    <w:pPr>
      <w:keepNext/>
      <w:keepLines/>
      <w:numPr>
        <w:ilvl w:val="2"/>
      </w:numPr>
      <w:outlineLvl w:val="2"/>
    </w:pPr>
    <w:rPr>
      <w:bCs/>
    </w:rPr>
  </w:style>
  <w:style w:type="paragraph" w:styleId="Heading4">
    <w:name w:val="heading 4"/>
    <w:basedOn w:val="Heading3"/>
    <w:next w:val="Normal"/>
    <w:link w:val="Heading4Char"/>
    <w:uiPriority w:val="8"/>
    <w:qFormat/>
    <w:rsid w:val="002D1DAF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basedOn w:val="Heading4"/>
    <w:next w:val="Normal"/>
    <w:link w:val="Heading5Char"/>
    <w:uiPriority w:val="9"/>
    <w:qFormat/>
    <w:rsid w:val="00450375"/>
    <w:pPr>
      <w:numPr>
        <w:ilvl w:val="4"/>
      </w:numPr>
      <w:outlineLvl w:val="4"/>
    </w:pPr>
    <w:rPr>
      <w:sz w:val="22"/>
      <w:lang w:eastAsia="hu-HU"/>
    </w:rPr>
  </w:style>
  <w:style w:type="paragraph" w:styleId="Heading6">
    <w:name w:val="heading 6"/>
    <w:basedOn w:val="Heading5"/>
    <w:next w:val="Normal"/>
    <w:link w:val="Heading6Char"/>
    <w:uiPriority w:val="9"/>
    <w:semiHidden/>
    <w:qFormat/>
    <w:rsid w:val="004123BE"/>
    <w:pPr>
      <w:numPr>
        <w:ilvl w:val="5"/>
      </w:numPr>
      <w:outlineLvl w:val="5"/>
    </w:pPr>
    <w:rPr>
      <w:iCs w:val="0"/>
    </w:r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4123BE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semiHidden/>
    <w:qFormat/>
    <w:rsid w:val="004123BE"/>
    <w:pPr>
      <w:numPr>
        <w:ilvl w:val="7"/>
      </w:numPr>
      <w:outlineLvl w:val="7"/>
    </w:pPr>
    <w:rPr>
      <w:szCs w:val="20"/>
    </w:rPr>
  </w:style>
  <w:style w:type="paragraph" w:styleId="Heading9">
    <w:name w:val="heading 9"/>
    <w:basedOn w:val="Heading8"/>
    <w:next w:val="Normal"/>
    <w:link w:val="Heading9Char"/>
    <w:uiPriority w:val="9"/>
    <w:semiHidden/>
    <w:qFormat/>
    <w:rsid w:val="004123BE"/>
    <w:pPr>
      <w:numPr>
        <w:ilvl w:val="8"/>
      </w:numPr>
      <w:outlineLvl w:val="8"/>
    </w:pPr>
    <w:rPr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630A94"/>
    <w:rPr>
      <w:rFonts w:eastAsia="Times New Roman" w:cs="Times New Roman"/>
      <w:b/>
      <w:color w:val="E20074" w:themeColor="accent1"/>
      <w:sz w:val="28"/>
      <w:szCs w:val="20"/>
      <w:lang w:eastAsia="hu-HU"/>
    </w:rPr>
  </w:style>
  <w:style w:type="paragraph" w:styleId="Header">
    <w:name w:val="header"/>
    <w:basedOn w:val="Normal"/>
    <w:link w:val="HeaderChar"/>
    <w:uiPriority w:val="39"/>
    <w:semiHidden/>
    <w:locked/>
    <w:rsid w:val="004123BE"/>
    <w:pPr>
      <w:jc w:val="right"/>
    </w:pPr>
    <w:rPr>
      <w:sz w:val="19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A3E5E"/>
    <w:rPr>
      <w:rFonts w:cs="Times New Roman"/>
      <w:sz w:val="19"/>
    </w:rPr>
  </w:style>
  <w:style w:type="paragraph" w:styleId="Footer">
    <w:name w:val="footer"/>
    <w:basedOn w:val="Normal"/>
    <w:link w:val="FooterChar"/>
    <w:uiPriority w:val="39"/>
    <w:semiHidden/>
    <w:locked/>
    <w:rsid w:val="004123BE"/>
    <w:pPr>
      <w:tabs>
        <w:tab w:val="right" w:pos="8862"/>
      </w:tabs>
      <w:contextualSpacing/>
    </w:pPr>
  </w:style>
  <w:style w:type="character" w:customStyle="1" w:styleId="FooterChar">
    <w:name w:val="Footer Char"/>
    <w:basedOn w:val="DefaultParagraphFont"/>
    <w:link w:val="Footer"/>
    <w:uiPriority w:val="39"/>
    <w:semiHidden/>
    <w:rsid w:val="006A3E5E"/>
    <w:rPr>
      <w:rFonts w:cs="Times New Roman"/>
    </w:rPr>
  </w:style>
  <w:style w:type="paragraph" w:styleId="Title">
    <w:name w:val="Title"/>
    <w:basedOn w:val="Normal"/>
    <w:next w:val="Normal"/>
    <w:link w:val="TitleChar"/>
    <w:uiPriority w:val="1"/>
    <w:qFormat/>
    <w:rsid w:val="0080430B"/>
    <w:pPr>
      <w:keepNext/>
      <w:spacing w:before="120" w:after="480"/>
      <w:contextualSpacing/>
    </w:pPr>
    <w:rPr>
      <w:rFonts w:eastAsiaTheme="majorEastAsia" w:cstheme="majorBidi"/>
      <w:color w:val="E20074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32EAA"/>
    <w:rPr>
      <w:rFonts w:eastAsiaTheme="majorEastAsia" w:cstheme="majorBidi"/>
      <w:color w:val="E20074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2"/>
    <w:qFormat/>
    <w:rsid w:val="004123BE"/>
    <w:pPr>
      <w:numPr>
        <w:ilvl w:val="1"/>
      </w:numPr>
      <w:spacing w:before="264" w:after="264" w:line="340" w:lineRule="exact"/>
      <w:contextualSpacing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2"/>
    <w:rsid w:val="00732EAA"/>
    <w:rPr>
      <w:rFonts w:eastAsiaTheme="majorEastAsia" w:cstheme="majorBidi"/>
      <w:iCs/>
      <w:spacing w:val="15"/>
      <w:sz w:val="28"/>
      <w:szCs w:val="24"/>
    </w:rPr>
  </w:style>
  <w:style w:type="paragraph" w:styleId="ListNumber">
    <w:name w:val="List Number"/>
    <w:basedOn w:val="Normal"/>
    <w:uiPriority w:val="14"/>
    <w:rsid w:val="004123BE"/>
    <w:pPr>
      <w:numPr>
        <w:numId w:val="39"/>
      </w:numPr>
      <w:spacing w:before="120"/>
      <w:contextualSpacing/>
    </w:pPr>
  </w:style>
  <w:style w:type="character" w:customStyle="1" w:styleId="Heading2Char">
    <w:name w:val="Heading 2 Char"/>
    <w:basedOn w:val="DefaultParagraphFont"/>
    <w:link w:val="Heading2"/>
    <w:uiPriority w:val="6"/>
    <w:rsid w:val="0080430B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rsid w:val="00732EAA"/>
    <w:rPr>
      <w:rFonts w:asciiTheme="majorHAnsi" w:eastAsiaTheme="majorEastAsia" w:hAnsiTheme="majorHAnsi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8"/>
    <w:rsid w:val="00732EAA"/>
    <w:rPr>
      <w:rFonts w:asciiTheme="majorHAnsi" w:eastAsiaTheme="majorEastAsia" w:hAnsiTheme="majorHAnsi" w:cstheme="majorBidi"/>
      <w:iCs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50375"/>
    <w:rPr>
      <w:rFonts w:asciiTheme="majorHAnsi" w:eastAsiaTheme="majorEastAsia" w:hAnsiTheme="majorHAnsi" w:cstheme="majorBidi"/>
      <w:iCs/>
      <w:szCs w:val="26"/>
      <w:lang w:eastAsia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DBF"/>
    <w:rPr>
      <w:rFonts w:asciiTheme="majorHAnsi" w:eastAsiaTheme="majorEastAsia" w:hAnsiTheme="majorHAnsi" w:cstheme="majorBidi"/>
      <w:szCs w:val="26"/>
      <w:lang w:eastAsia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DBF"/>
    <w:rPr>
      <w:rFonts w:asciiTheme="majorHAnsi" w:eastAsiaTheme="majorEastAsia" w:hAnsiTheme="majorHAnsi" w:cstheme="majorBidi"/>
      <w:iCs/>
      <w:szCs w:val="26"/>
      <w:lang w:eastAsia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DBF"/>
    <w:rPr>
      <w:rFonts w:asciiTheme="majorHAnsi" w:eastAsiaTheme="majorEastAsia" w:hAnsiTheme="majorHAnsi" w:cstheme="majorBidi"/>
      <w:iCs/>
      <w:szCs w:val="20"/>
      <w:lang w:eastAsia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DBF"/>
    <w:rPr>
      <w:rFonts w:asciiTheme="majorHAnsi" w:eastAsiaTheme="majorEastAsia" w:hAnsiTheme="majorHAnsi" w:cstheme="majorBidi"/>
      <w:szCs w:val="20"/>
      <w:lang w:eastAsia="hu-HU"/>
    </w:rPr>
  </w:style>
  <w:style w:type="paragraph" w:styleId="TOCHeading">
    <w:name w:val="TOC Heading"/>
    <w:basedOn w:val="Heading1"/>
    <w:next w:val="Normal"/>
    <w:uiPriority w:val="39"/>
    <w:qFormat/>
    <w:rsid w:val="004123BE"/>
    <w:pPr>
      <w:keepLines w:val="0"/>
      <w:widowControl w:val="0"/>
      <w:numPr>
        <w:numId w:val="0"/>
      </w:numPr>
      <w:spacing w:after="264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semiHidden/>
    <w:qFormat/>
    <w:rsid w:val="004123BE"/>
    <w:pPr>
      <w:tabs>
        <w:tab w:val="left" w:pos="680"/>
        <w:tab w:val="right" w:leader="dot" w:pos="8862"/>
      </w:tabs>
    </w:pPr>
  </w:style>
  <w:style w:type="paragraph" w:styleId="TOC2">
    <w:name w:val="toc 2"/>
    <w:basedOn w:val="TOC1"/>
    <w:next w:val="Normal"/>
    <w:uiPriority w:val="39"/>
    <w:semiHidden/>
    <w:qFormat/>
    <w:rsid w:val="004123BE"/>
  </w:style>
  <w:style w:type="paragraph" w:styleId="TOC3">
    <w:name w:val="toc 3"/>
    <w:basedOn w:val="TOC2"/>
    <w:next w:val="Normal"/>
    <w:uiPriority w:val="39"/>
    <w:semiHidden/>
    <w:qFormat/>
    <w:rsid w:val="004123BE"/>
  </w:style>
  <w:style w:type="paragraph" w:styleId="TOC4">
    <w:name w:val="toc 4"/>
    <w:basedOn w:val="TOC3"/>
    <w:next w:val="Normal"/>
    <w:autoRedefine/>
    <w:uiPriority w:val="39"/>
    <w:semiHidden/>
    <w:unhideWhenUsed/>
    <w:rsid w:val="004123BE"/>
  </w:style>
  <w:style w:type="paragraph" w:styleId="TOC5">
    <w:name w:val="toc 5"/>
    <w:basedOn w:val="TOC4"/>
    <w:next w:val="Normal"/>
    <w:autoRedefine/>
    <w:uiPriority w:val="39"/>
    <w:semiHidden/>
    <w:unhideWhenUsed/>
    <w:rsid w:val="004123BE"/>
  </w:style>
  <w:style w:type="paragraph" w:styleId="TOC6">
    <w:name w:val="toc 6"/>
    <w:basedOn w:val="TOC5"/>
    <w:next w:val="Normal"/>
    <w:autoRedefine/>
    <w:uiPriority w:val="39"/>
    <w:semiHidden/>
    <w:unhideWhenUsed/>
    <w:rsid w:val="004123BE"/>
  </w:style>
  <w:style w:type="paragraph" w:styleId="TOC7">
    <w:name w:val="toc 7"/>
    <w:basedOn w:val="TOC6"/>
    <w:next w:val="Normal"/>
    <w:autoRedefine/>
    <w:uiPriority w:val="39"/>
    <w:semiHidden/>
    <w:unhideWhenUsed/>
    <w:rsid w:val="004123BE"/>
  </w:style>
  <w:style w:type="paragraph" w:styleId="TOC8">
    <w:name w:val="toc 8"/>
    <w:basedOn w:val="TOC7"/>
    <w:next w:val="Normal"/>
    <w:autoRedefine/>
    <w:uiPriority w:val="39"/>
    <w:semiHidden/>
    <w:unhideWhenUsed/>
    <w:rsid w:val="004123BE"/>
  </w:style>
  <w:style w:type="paragraph" w:styleId="TOC9">
    <w:name w:val="toc 9"/>
    <w:basedOn w:val="TOC8"/>
    <w:next w:val="Normal"/>
    <w:autoRedefine/>
    <w:uiPriority w:val="39"/>
    <w:semiHidden/>
    <w:unhideWhenUsed/>
    <w:rsid w:val="004123BE"/>
  </w:style>
  <w:style w:type="character" w:styleId="IntenseEmphasis">
    <w:name w:val="Intense Emphasis"/>
    <w:basedOn w:val="DefaultParagraphFont"/>
    <w:uiPriority w:val="21"/>
    <w:semiHidden/>
    <w:unhideWhenUsed/>
    <w:rsid w:val="004123BE"/>
    <w:rPr>
      <w:b/>
      <w:bCs/>
      <w:i/>
      <w:iCs/>
      <w:color w:val="FF54AB" w:themeColor="accent1" w:themeTint="99"/>
    </w:rPr>
  </w:style>
  <w:style w:type="paragraph" w:styleId="List">
    <w:name w:val="List"/>
    <w:basedOn w:val="Normal"/>
    <w:autoRedefine/>
    <w:uiPriority w:val="99"/>
    <w:semiHidden/>
    <w:rsid w:val="004123BE"/>
    <w:pPr>
      <w:ind w:left="283" w:hanging="283"/>
      <w:contextualSpacing/>
    </w:pPr>
  </w:style>
  <w:style w:type="paragraph" w:styleId="List2">
    <w:name w:val="List 2"/>
    <w:basedOn w:val="Normal"/>
    <w:autoRedefine/>
    <w:uiPriority w:val="99"/>
    <w:semiHidden/>
    <w:rsid w:val="004123BE"/>
    <w:pPr>
      <w:ind w:left="566" w:hanging="283"/>
      <w:contextualSpacing/>
    </w:pPr>
  </w:style>
  <w:style w:type="paragraph" w:styleId="NormalWeb">
    <w:name w:val="Normal (Web)"/>
    <w:basedOn w:val="Normal"/>
    <w:uiPriority w:val="99"/>
    <w:semiHidden/>
    <w:unhideWhenUsed/>
    <w:rsid w:val="004123BE"/>
    <w:rPr>
      <w:szCs w:val="24"/>
    </w:rPr>
  </w:style>
  <w:style w:type="paragraph" w:styleId="NormalIndent">
    <w:name w:val="Normal Indent"/>
    <w:basedOn w:val="Normal"/>
    <w:uiPriority w:val="99"/>
    <w:semiHidden/>
    <w:unhideWhenUsed/>
    <w:rsid w:val="004123BE"/>
    <w:pPr>
      <w:ind w:left="708"/>
    </w:pPr>
  </w:style>
  <w:style w:type="table" w:customStyle="1" w:styleId="BBUtblzat">
    <w:name w:val="BBU táblázat"/>
    <w:basedOn w:val="TableGrid"/>
    <w:uiPriority w:val="99"/>
    <w:qFormat/>
    <w:rsid w:val="00DD2038"/>
    <w:rPr>
      <w:rFonts w:asciiTheme="minorHAnsi" w:hAnsiTheme="minorHAnsi"/>
      <w:sz w:val="20"/>
      <w:szCs w:val="20"/>
      <w:lang w:eastAsia="hu-HU"/>
    </w:rPr>
    <w:tblPr>
      <w:tblBorders>
        <w:top w:val="single" w:sz="24" w:space="0" w:color="E20074"/>
        <w:left w:val="none" w:sz="0" w:space="0" w:color="auto"/>
        <w:bottom w:val="single" w:sz="2" w:space="0" w:color="000000" w:themeColor="text1"/>
        <w:right w:val="none" w:sz="0" w:space="0" w:color="auto"/>
        <w:insideH w:val="single" w:sz="2" w:space="0" w:color="000000" w:themeColor="text1"/>
        <w:insideV w:val="none" w:sz="0" w:space="0" w:color="auto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pPr>
        <w:wordWrap/>
        <w:spacing w:line="264" w:lineRule="exact"/>
      </w:pPr>
      <w:rPr>
        <w:rFonts w:asciiTheme="majorHAnsi" w:hAnsiTheme="majorHAnsi"/>
        <w:b/>
        <w:sz w:val="22"/>
      </w:rPr>
      <w:tblPr/>
      <w:tcPr>
        <w:tcBorders>
          <w:top w:val="single" w:sz="18" w:space="0" w:color="E20074" w:themeColor="accent1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Emphasis">
    <w:name w:val="Emphasis"/>
    <w:basedOn w:val="DefaultParagraphFont"/>
    <w:uiPriority w:val="20"/>
    <w:semiHidden/>
    <w:unhideWhenUsed/>
    <w:rsid w:val="004123BE"/>
    <w:rPr>
      <w:b/>
      <w:iCs/>
    </w:rPr>
  </w:style>
  <w:style w:type="character" w:styleId="Strong">
    <w:name w:val="Strong"/>
    <w:basedOn w:val="DefaultParagraphFont"/>
    <w:uiPriority w:val="22"/>
    <w:semiHidden/>
    <w:unhideWhenUsed/>
    <w:rsid w:val="004123BE"/>
    <w:rPr>
      <w:bCs/>
      <w:i/>
    </w:rPr>
  </w:style>
  <w:style w:type="paragraph" w:customStyle="1" w:styleId="Fedlapszveg">
    <w:name w:val="Fedőlap szöveg"/>
    <w:basedOn w:val="Normal"/>
    <w:link w:val="FedlapszvegChar"/>
    <w:uiPriority w:val="3"/>
    <w:unhideWhenUsed/>
    <w:rsid w:val="004123BE"/>
    <w:pPr>
      <w:tabs>
        <w:tab w:val="left" w:pos="1701"/>
      </w:tabs>
      <w:spacing w:line="227" w:lineRule="exact"/>
    </w:pPr>
    <w:rPr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BE"/>
    <w:rPr>
      <w:rFonts w:ascii="Tahoma" w:hAnsi="Tahoma" w:cs="Tahoma"/>
      <w:sz w:val="16"/>
      <w:szCs w:val="16"/>
    </w:rPr>
  </w:style>
  <w:style w:type="character" w:customStyle="1" w:styleId="FedlapszvegChar">
    <w:name w:val="Fedőlap szöveg Char"/>
    <w:basedOn w:val="DefaultParagraphFont"/>
    <w:link w:val="Fedlapszveg"/>
    <w:uiPriority w:val="3"/>
    <w:rsid w:val="006A3E5E"/>
    <w:rPr>
      <w:rFonts w:cs="Times New Roman"/>
      <w:sz w:val="19"/>
      <w:szCs w:val="1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7F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semiHidden/>
    <w:rsid w:val="004123BE"/>
    <w:rPr>
      <w:rFonts w:asciiTheme="minorHAnsi" w:hAnsiTheme="minorHAnsi"/>
    </w:rPr>
  </w:style>
  <w:style w:type="paragraph" w:customStyle="1" w:styleId="Fedlapcmsor">
    <w:name w:val="Fedőlap címsor"/>
    <w:basedOn w:val="Title"/>
    <w:link w:val="FedlapcmsorChar"/>
    <w:uiPriority w:val="3"/>
    <w:qFormat/>
    <w:rsid w:val="006B6F95"/>
    <w:pPr>
      <w:spacing w:line="624" w:lineRule="exact"/>
    </w:pPr>
    <w:rPr>
      <w:sz w:val="58"/>
    </w:rPr>
  </w:style>
  <w:style w:type="paragraph" w:styleId="ListNumber2">
    <w:name w:val="List Number 2"/>
    <w:basedOn w:val="Normal"/>
    <w:uiPriority w:val="14"/>
    <w:rsid w:val="004123BE"/>
    <w:pPr>
      <w:numPr>
        <w:ilvl w:val="1"/>
        <w:numId w:val="39"/>
      </w:numPr>
      <w:spacing w:before="120"/>
      <w:contextualSpacing/>
    </w:pPr>
  </w:style>
  <w:style w:type="character" w:customStyle="1" w:styleId="FedlapcmsorChar">
    <w:name w:val="Fedőlap címsor Char"/>
    <w:basedOn w:val="TitleChar"/>
    <w:link w:val="Fedlapcmsor"/>
    <w:uiPriority w:val="3"/>
    <w:rsid w:val="006A3E5E"/>
    <w:rPr>
      <w:rFonts w:eastAsiaTheme="majorEastAsia" w:cstheme="majorBidi"/>
      <w:color w:val="E20074"/>
      <w:sz w:val="58"/>
      <w:szCs w:val="52"/>
    </w:rPr>
  </w:style>
  <w:style w:type="paragraph" w:styleId="ListNumber3">
    <w:name w:val="List Number 3"/>
    <w:basedOn w:val="Normal"/>
    <w:uiPriority w:val="14"/>
    <w:rsid w:val="00450375"/>
    <w:pPr>
      <w:numPr>
        <w:ilvl w:val="2"/>
        <w:numId w:val="39"/>
      </w:numPr>
      <w:spacing w:before="120"/>
      <w:contextualSpacing/>
    </w:pPr>
  </w:style>
  <w:style w:type="character" w:styleId="Hyperlink">
    <w:name w:val="Hyperlink"/>
    <w:basedOn w:val="DefaultParagraphFont"/>
    <w:uiPriority w:val="16"/>
    <w:rsid w:val="004123BE"/>
    <w:rPr>
      <w:color w:val="E20074" w:themeColor="hyperlink"/>
      <w:u w:val="single"/>
    </w:rPr>
  </w:style>
  <w:style w:type="paragraph" w:styleId="ListParagraph">
    <w:name w:val="List Paragraph"/>
    <w:basedOn w:val="Normal"/>
    <w:uiPriority w:val="99"/>
    <w:unhideWhenUsed/>
    <w:rsid w:val="004123BE"/>
    <w:pPr>
      <w:numPr>
        <w:numId w:val="32"/>
      </w:numPr>
      <w:spacing w:before="1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123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3FC6"/>
    <w:rPr>
      <w:rFonts w:ascii="Tahoma" w:hAnsi="Tahoma" w:cs="Tahoma"/>
      <w:sz w:val="16"/>
      <w:szCs w:val="16"/>
    </w:rPr>
  </w:style>
  <w:style w:type="numbering" w:customStyle="1" w:styleId="BBUfelsorols">
    <w:name w:val="BBU felsorolás"/>
    <w:uiPriority w:val="99"/>
    <w:rsid w:val="004123BE"/>
    <w:pPr>
      <w:numPr>
        <w:numId w:val="2"/>
      </w:numPr>
    </w:pPr>
  </w:style>
  <w:style w:type="paragraph" w:styleId="Caption">
    <w:name w:val="caption"/>
    <w:basedOn w:val="TableofFigures"/>
    <w:next w:val="Normal"/>
    <w:autoRedefine/>
    <w:uiPriority w:val="35"/>
    <w:rsid w:val="004123BE"/>
    <w:rPr>
      <w:bCs/>
      <w:szCs w:val="18"/>
    </w:rPr>
  </w:style>
  <w:style w:type="paragraph" w:styleId="TableofFigures">
    <w:name w:val="table of figures"/>
    <w:basedOn w:val="Normal"/>
    <w:next w:val="Normal"/>
    <w:autoRedefine/>
    <w:uiPriority w:val="35"/>
    <w:rsid w:val="006E3933"/>
    <w:pPr>
      <w:spacing w:after="264"/>
    </w:pPr>
    <w:rPr>
      <w:sz w:val="19"/>
      <w:lang w:eastAsia="hu-HU"/>
    </w:rPr>
  </w:style>
  <w:style w:type="paragraph" w:customStyle="1" w:styleId="Fedlapllb">
    <w:name w:val="Fedőlap élőláb"/>
    <w:basedOn w:val="Footer"/>
    <w:link w:val="FedlapllbChar"/>
    <w:uiPriority w:val="19"/>
    <w:semiHidden/>
    <w:qFormat/>
    <w:locked/>
    <w:rsid w:val="004123BE"/>
    <w:rPr>
      <w:sz w:val="12"/>
    </w:rPr>
  </w:style>
  <w:style w:type="character" w:customStyle="1" w:styleId="FedlapllbChar">
    <w:name w:val="Fedőlap élőláb Char"/>
    <w:basedOn w:val="FooterChar"/>
    <w:link w:val="Fedlapllb"/>
    <w:uiPriority w:val="19"/>
    <w:semiHidden/>
    <w:rsid w:val="006A3E5E"/>
    <w:rPr>
      <w:rFonts w:cs="Times New Roman"/>
      <w:sz w:val="12"/>
    </w:rPr>
  </w:style>
  <w:style w:type="paragraph" w:styleId="ListBullet">
    <w:name w:val="List Bullet"/>
    <w:basedOn w:val="Normal"/>
    <w:autoRedefine/>
    <w:uiPriority w:val="13"/>
    <w:qFormat/>
    <w:rsid w:val="004123BE"/>
    <w:pPr>
      <w:numPr>
        <w:numId w:val="31"/>
      </w:numPr>
      <w:spacing w:before="120"/>
      <w:contextualSpacing/>
    </w:pPr>
  </w:style>
  <w:style w:type="paragraph" w:styleId="ListBullet2">
    <w:name w:val="List Bullet 2"/>
    <w:basedOn w:val="Normal"/>
    <w:autoRedefine/>
    <w:uiPriority w:val="14"/>
    <w:qFormat/>
    <w:rsid w:val="004123BE"/>
    <w:pPr>
      <w:numPr>
        <w:ilvl w:val="1"/>
        <w:numId w:val="31"/>
      </w:numPr>
      <w:spacing w:before="120"/>
      <w:contextualSpacing/>
    </w:pPr>
  </w:style>
  <w:style w:type="paragraph" w:styleId="ListBullet3">
    <w:name w:val="List Bullet 3"/>
    <w:basedOn w:val="Normal"/>
    <w:autoRedefine/>
    <w:uiPriority w:val="14"/>
    <w:rsid w:val="004123BE"/>
    <w:pPr>
      <w:numPr>
        <w:ilvl w:val="2"/>
        <w:numId w:val="31"/>
      </w:numPr>
      <w:spacing w:before="120"/>
      <w:contextualSpacing/>
    </w:pPr>
  </w:style>
  <w:style w:type="paragraph" w:styleId="ListNumber4">
    <w:name w:val="List Number 4"/>
    <w:basedOn w:val="Normal"/>
    <w:uiPriority w:val="14"/>
    <w:unhideWhenUsed/>
    <w:rsid w:val="00450375"/>
    <w:pPr>
      <w:numPr>
        <w:ilvl w:val="3"/>
        <w:numId w:val="39"/>
      </w:numPr>
      <w:contextualSpacing/>
    </w:pPr>
  </w:style>
  <w:style w:type="paragraph" w:styleId="ListNumber5">
    <w:name w:val="List Number 5"/>
    <w:basedOn w:val="Normal"/>
    <w:uiPriority w:val="14"/>
    <w:unhideWhenUsed/>
    <w:rsid w:val="004123BE"/>
    <w:pPr>
      <w:numPr>
        <w:ilvl w:val="4"/>
        <w:numId w:val="39"/>
      </w:numPr>
      <w:contextualSpacing/>
    </w:pPr>
  </w:style>
  <w:style w:type="paragraph" w:customStyle="1" w:styleId="Alr">
    <w:name w:val="Aláír"/>
    <w:basedOn w:val="Normal"/>
    <w:uiPriority w:val="13"/>
    <w:qFormat/>
    <w:rsid w:val="004123BE"/>
    <w:pPr>
      <w:tabs>
        <w:tab w:val="center" w:pos="2552"/>
      </w:tabs>
    </w:pPr>
  </w:style>
  <w:style w:type="paragraph" w:customStyle="1" w:styleId="Alrvonal">
    <w:name w:val="Aláír vonal"/>
    <w:basedOn w:val="Normal"/>
    <w:uiPriority w:val="13"/>
    <w:qFormat/>
    <w:rsid w:val="004123BE"/>
    <w:pPr>
      <w:tabs>
        <w:tab w:val="right" w:leader="dot" w:pos="5103"/>
      </w:tabs>
    </w:pPr>
  </w:style>
  <w:style w:type="character" w:customStyle="1" w:styleId="Janokateszt">
    <w:name w:val="Janoka teszt"/>
    <w:basedOn w:val="DefaultParagraphFont"/>
    <w:uiPriority w:val="99"/>
    <w:semiHidden/>
    <w:qFormat/>
    <w:rsid w:val="004123BE"/>
    <w:rPr>
      <w:lang w:val="hu-HU"/>
    </w:rPr>
  </w:style>
  <w:style w:type="numbering" w:customStyle="1" w:styleId="BBUfejezetek">
    <w:name w:val="BBU fejezetek"/>
    <w:uiPriority w:val="99"/>
    <w:rsid w:val="004123BE"/>
    <w:pPr>
      <w:numPr>
        <w:numId w:val="4"/>
      </w:numPr>
    </w:pPr>
  </w:style>
  <w:style w:type="numbering" w:customStyle="1" w:styleId="BBUszmozottlista">
    <w:name w:val="BBU számozott lista"/>
    <w:basedOn w:val="NoList"/>
    <w:uiPriority w:val="99"/>
    <w:rsid w:val="004123BE"/>
    <w:pPr>
      <w:numPr>
        <w:numId w:val="3"/>
      </w:numPr>
    </w:pPr>
  </w:style>
  <w:style w:type="table" w:styleId="TableGrid">
    <w:name w:val="Table Grid"/>
    <w:basedOn w:val="TableNormal"/>
    <w:uiPriority w:val="59"/>
    <w:locked/>
    <w:rsid w:val="00412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BUszmozottbekezds">
    <w:name w:val="BBU számozott bekezdés"/>
    <w:uiPriority w:val="99"/>
    <w:rsid w:val="004123BE"/>
    <w:pPr>
      <w:numPr>
        <w:numId w:val="7"/>
      </w:numPr>
    </w:pPr>
  </w:style>
  <w:style w:type="paragraph" w:customStyle="1" w:styleId="Szmozottbekezdscm">
    <w:name w:val="Számozott bekezdés cím"/>
    <w:basedOn w:val="Heading1"/>
    <w:autoRedefine/>
    <w:uiPriority w:val="15"/>
    <w:semiHidden/>
    <w:locked/>
    <w:rsid w:val="004123BE"/>
    <w:pPr>
      <w:numPr>
        <w:numId w:val="34"/>
      </w:numPr>
    </w:pPr>
  </w:style>
  <w:style w:type="paragraph" w:customStyle="1" w:styleId="Cmmellklet">
    <w:name w:val="Cím melléklet"/>
    <w:basedOn w:val="Title"/>
    <w:uiPriority w:val="2"/>
    <w:qFormat/>
    <w:rsid w:val="004123BE"/>
    <w:pPr>
      <w:pageBreakBefore/>
      <w:numPr>
        <w:numId w:val="21"/>
      </w:numPr>
      <w:pBdr>
        <w:top w:val="single" w:sz="4" w:space="3" w:color="FFFFFF"/>
        <w:bottom w:val="single" w:sz="4" w:space="3" w:color="FFFFFF"/>
      </w:pBdr>
      <w:shd w:val="clear" w:color="auto" w:fill="FFFFFF"/>
      <w:tabs>
        <w:tab w:val="clear" w:pos="0"/>
      </w:tabs>
      <w:contextualSpacing w:val="0"/>
      <w:jc w:val="center"/>
    </w:pPr>
    <w:rPr>
      <w:rFonts w:eastAsia="Times New Roman" w:cs="Times New Roman"/>
      <w:b/>
      <w:color w:val="000000"/>
      <w:szCs w:val="20"/>
      <w:lang w:eastAsia="hu-HU"/>
    </w:rPr>
  </w:style>
  <w:style w:type="paragraph" w:customStyle="1" w:styleId="NormalUnindent">
    <w:name w:val="Normal Unindent"/>
    <w:basedOn w:val="Normal"/>
    <w:uiPriority w:val="99"/>
    <w:semiHidden/>
    <w:rsid w:val="004123BE"/>
    <w:pPr>
      <w:tabs>
        <w:tab w:val="clear" w:pos="0"/>
      </w:tabs>
      <w:spacing w:before="240"/>
      <w:jc w:val="both"/>
    </w:pPr>
    <w:rPr>
      <w:rFonts w:eastAsia="Times New Roman"/>
      <w:szCs w:val="20"/>
    </w:rPr>
  </w:style>
  <w:style w:type="table" w:customStyle="1" w:styleId="Kfki">
    <w:name w:val="Kfki"/>
    <w:basedOn w:val="TableNormal"/>
    <w:uiPriority w:val="99"/>
    <w:qFormat/>
    <w:rsid w:val="004123BE"/>
    <w:rPr>
      <w:rFonts w:asciiTheme="minorHAnsi" w:eastAsiaTheme="minorHAnsi" w:hAnsiTheme="minorHAnsi"/>
    </w:rPr>
    <w:tblPr>
      <w:tblBorders>
        <w:top w:val="single" w:sz="24" w:space="0" w:color="E20074"/>
        <w:bottom w:val="single" w:sz="2" w:space="0" w:color="000000" w:themeColor="text1"/>
        <w:insideH w:val="single" w:sz="2" w:space="0" w:color="000000" w:themeColor="text1"/>
      </w:tblBorders>
      <w:tblCellMar>
        <w:top w:w="28" w:type="dxa"/>
        <w:left w:w="0" w:type="dxa"/>
        <w:bottom w:w="28" w:type="dxa"/>
        <w:right w:w="227" w:type="dxa"/>
      </w:tblCellMar>
    </w:tblPr>
    <w:tblStylePr w:type="firstRow">
      <w:pPr>
        <w:wordWrap/>
        <w:spacing w:line="264" w:lineRule="exact"/>
      </w:pPr>
      <w:rPr>
        <w:rFonts w:asciiTheme="majorHAnsi" w:hAnsiTheme="majorHAnsi"/>
        <w:b/>
        <w:sz w:val="22"/>
      </w:rPr>
      <w:tblPr/>
      <w:tcPr>
        <w:tcBorders>
          <w:top w:val="single" w:sz="18" w:space="0" w:color="E20074" w:themeColor="accent1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ignature">
    <w:name w:val="Signature"/>
    <w:basedOn w:val="Normal"/>
    <w:link w:val="SignatureChar"/>
    <w:autoRedefine/>
    <w:uiPriority w:val="4"/>
    <w:rsid w:val="00276C70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4"/>
    <w:rsid w:val="00732EAA"/>
    <w:rPr>
      <w:rFonts w:cs="Times New Roman"/>
    </w:rPr>
  </w:style>
  <w:style w:type="paragraph" w:customStyle="1" w:styleId="bekezdsszmozs">
    <w:name w:val="bekezdés számozás"/>
    <w:basedOn w:val="Heading2"/>
    <w:uiPriority w:val="12"/>
    <w:qFormat/>
    <w:rsid w:val="00BB0904"/>
    <w:pPr>
      <w:tabs>
        <w:tab w:val="left" w:pos="567"/>
      </w:tabs>
      <w:ind w:left="0" w:firstLine="0"/>
    </w:pPr>
    <w:rPr>
      <w:rFonts w:ascii="Arial" w:hAnsi="Arial"/>
      <w:sz w:val="22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163DBA"/>
    <w:pPr>
      <w:tabs>
        <w:tab w:val="clear" w:pos="0"/>
      </w:tabs>
      <w:ind w:left="220" w:hanging="220"/>
    </w:pPr>
  </w:style>
  <w:style w:type="paragraph" w:styleId="Index2">
    <w:name w:val="index 2"/>
    <w:basedOn w:val="Normal"/>
    <w:next w:val="Normal"/>
    <w:uiPriority w:val="99"/>
    <w:semiHidden/>
    <w:locked/>
    <w:rsid w:val="00163DBA"/>
    <w:pPr>
      <w:tabs>
        <w:tab w:val="clear" w:pos="0"/>
      </w:tabs>
      <w:ind w:left="440" w:hanging="220"/>
    </w:pPr>
  </w:style>
  <w:style w:type="paragraph" w:styleId="Index3">
    <w:name w:val="index 3"/>
    <w:basedOn w:val="Normal"/>
    <w:next w:val="Normal"/>
    <w:uiPriority w:val="99"/>
    <w:semiHidden/>
    <w:locked/>
    <w:rsid w:val="00163DBA"/>
    <w:pPr>
      <w:tabs>
        <w:tab w:val="clear" w:pos="0"/>
      </w:tabs>
      <w:ind w:left="660" w:hanging="220"/>
    </w:pPr>
  </w:style>
  <w:style w:type="paragraph" w:styleId="Index4">
    <w:name w:val="index 4"/>
    <w:basedOn w:val="Normal"/>
    <w:next w:val="Normal"/>
    <w:uiPriority w:val="99"/>
    <w:semiHidden/>
    <w:locked/>
    <w:rsid w:val="00163DBA"/>
    <w:pPr>
      <w:tabs>
        <w:tab w:val="clear" w:pos="0"/>
      </w:tabs>
      <w:ind w:left="880" w:hanging="220"/>
    </w:pPr>
  </w:style>
  <w:style w:type="paragraph" w:styleId="Index5">
    <w:name w:val="index 5"/>
    <w:basedOn w:val="Normal"/>
    <w:next w:val="Normal"/>
    <w:uiPriority w:val="99"/>
    <w:semiHidden/>
    <w:locked/>
    <w:rsid w:val="00163DBA"/>
    <w:pPr>
      <w:tabs>
        <w:tab w:val="clear" w:pos="0"/>
      </w:tabs>
      <w:ind w:left="1100" w:hanging="220"/>
    </w:pPr>
  </w:style>
  <w:style w:type="paragraph" w:styleId="Index6">
    <w:name w:val="index 6"/>
    <w:basedOn w:val="Normal"/>
    <w:next w:val="Normal"/>
    <w:uiPriority w:val="99"/>
    <w:semiHidden/>
    <w:locked/>
    <w:rsid w:val="00163DBA"/>
    <w:pPr>
      <w:tabs>
        <w:tab w:val="clear" w:pos="0"/>
      </w:tabs>
      <w:ind w:left="1320" w:hanging="220"/>
    </w:pPr>
  </w:style>
  <w:style w:type="paragraph" w:styleId="Index7">
    <w:name w:val="index 7"/>
    <w:basedOn w:val="Normal"/>
    <w:next w:val="Normal"/>
    <w:uiPriority w:val="99"/>
    <w:semiHidden/>
    <w:locked/>
    <w:rsid w:val="006A3E5E"/>
    <w:pPr>
      <w:tabs>
        <w:tab w:val="clear" w:pos="0"/>
      </w:tabs>
      <w:ind w:left="1540" w:hanging="220"/>
    </w:pPr>
    <w:rPr>
      <w:lang w:eastAsia="hu-HU"/>
    </w:rPr>
  </w:style>
  <w:style w:type="paragraph" w:styleId="Index8">
    <w:name w:val="index 8"/>
    <w:basedOn w:val="Normal"/>
    <w:next w:val="Normal"/>
    <w:uiPriority w:val="99"/>
    <w:semiHidden/>
    <w:locked/>
    <w:rsid w:val="00163DBA"/>
    <w:pPr>
      <w:tabs>
        <w:tab w:val="clear" w:pos="0"/>
      </w:tabs>
      <w:ind w:left="1760" w:hanging="220"/>
    </w:pPr>
  </w:style>
  <w:style w:type="paragraph" w:styleId="Index9">
    <w:name w:val="index 9"/>
    <w:basedOn w:val="Normal"/>
    <w:next w:val="Normal"/>
    <w:uiPriority w:val="99"/>
    <w:semiHidden/>
    <w:locked/>
    <w:rsid w:val="00163DBA"/>
    <w:pPr>
      <w:tabs>
        <w:tab w:val="clear" w:pos="0"/>
      </w:tabs>
      <w:ind w:left="1980" w:hanging="220"/>
    </w:pPr>
  </w:style>
  <w:style w:type="paragraph" w:styleId="EndnoteText">
    <w:name w:val="endnote text"/>
    <w:basedOn w:val="Normal"/>
    <w:link w:val="EndnoteTextChar"/>
    <w:uiPriority w:val="99"/>
    <w:semiHidden/>
    <w:locked/>
    <w:rsid w:val="000C6BA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3E5E"/>
    <w:rPr>
      <w:rFonts w:cs="Times New Roman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0C6BA8"/>
    <w:rPr>
      <w:i/>
      <w:iCs/>
    </w:rPr>
  </w:style>
  <w:style w:type="paragraph" w:styleId="CommentText">
    <w:name w:val="annotation text"/>
    <w:basedOn w:val="Normal"/>
    <w:link w:val="CommentTextChar"/>
    <w:uiPriority w:val="15"/>
    <w:rsid w:val="00B522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15"/>
    <w:rsid w:val="00B522E0"/>
    <w:rPr>
      <w:rFonts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theme="minorHAns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15" w:unhideWhenUsed="0"/>
    <w:lsdException w:name="header" w:locked="1" w:uiPriority="39"/>
    <w:lsdException w:name="footer" w:locked="1" w:uiPriority="39"/>
    <w:lsdException w:name="caption" w:uiPriority="35"/>
    <w:lsdException w:name="table of figures" w:uiPriority="35"/>
    <w:lsdException w:name="annotation reference" w:locked="1"/>
    <w:lsdException w:name="endnote text" w:locked="1"/>
    <w:lsdException w:name="List Bullet" w:uiPriority="0" w:qFormat="1"/>
    <w:lsdException w:name="List Number" w:uiPriority="14"/>
    <w:lsdException w:name="List Bullet 2" w:uiPriority="14" w:qFormat="1"/>
    <w:lsdException w:name="List Bullet 3" w:uiPriority="14"/>
    <w:lsdException w:name="List Number 2" w:uiPriority="14"/>
    <w:lsdException w:name="List Number 3" w:uiPriority="14"/>
    <w:lsdException w:name="List Number 4" w:uiPriority="14"/>
    <w:lsdException w:name="List Number 5" w:uiPriority="14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Classic 1" w:locked="1"/>
    <w:lsdException w:name="Table Classic 2" w:locked="1"/>
    <w:lsdException w:name="Table Classic 3" w:locked="1"/>
    <w:lsdException w:name="Table Classic 4" w:locked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semiHidden="0" w:uiPriority="34" w:unhideWhenUsed="0"/>
    <w:lsdException w:name="Quote" w:locked="1" w:uiPriority="29"/>
    <w:lsdException w:name="Intense Quote" w:uiPriority="30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uiPriority="19"/>
    <w:lsdException w:name="Intense Emphasis" w:semiHidden="0" w:uiPriority="21" w:unhideWhenUsed="0"/>
    <w:lsdException w:name="Subtle Reference" w:uiPriority="31"/>
    <w:lsdException w:name="Intense Reference" w:uiPriority="32"/>
    <w:lsdException w:name="Book Title" w:locked="1" w:uiPriority="33"/>
    <w:lsdException w:name="Bibliography" w:locked="1" w:uiPriority="37"/>
    <w:lsdException w:name="TOC Heading" w:uiPriority="39" w:qFormat="1"/>
  </w:latentStyles>
  <w:style w:type="paragraph" w:default="1" w:styleId="Normal">
    <w:name w:val="Normal"/>
    <w:qFormat/>
    <w:rsid w:val="00732EAA"/>
    <w:pPr>
      <w:tabs>
        <w:tab w:val="left" w:pos="0"/>
      </w:tabs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5"/>
    <w:qFormat/>
    <w:rsid w:val="00630A94"/>
    <w:pPr>
      <w:keepNext/>
      <w:keepLines/>
      <w:numPr>
        <w:numId w:val="28"/>
      </w:numPr>
      <w:tabs>
        <w:tab w:val="clear" w:pos="0"/>
      </w:tabs>
      <w:spacing w:before="240" w:after="240"/>
      <w:outlineLvl w:val="0"/>
    </w:pPr>
    <w:rPr>
      <w:rFonts w:eastAsia="Times New Roman"/>
      <w:b/>
      <w:color w:val="E20074" w:themeColor="accent1"/>
      <w:sz w:val="28"/>
      <w:szCs w:val="20"/>
      <w:lang w:eastAsia="hu-HU"/>
    </w:rPr>
  </w:style>
  <w:style w:type="paragraph" w:styleId="Heading2">
    <w:name w:val="heading 2"/>
    <w:basedOn w:val="Heading1"/>
    <w:next w:val="Normal"/>
    <w:link w:val="Heading2Char"/>
    <w:uiPriority w:val="6"/>
    <w:qFormat/>
    <w:rsid w:val="0080430B"/>
    <w:pPr>
      <w:keepNext w:val="0"/>
      <w:keepLines w:val="0"/>
      <w:numPr>
        <w:ilvl w:val="1"/>
      </w:numPr>
      <w:spacing w:before="120" w:after="120"/>
      <w:outlineLvl w:val="1"/>
    </w:pPr>
    <w:rPr>
      <w:rFonts w:asciiTheme="majorHAnsi" w:eastAsiaTheme="majorEastAsia" w:hAnsiTheme="majorHAnsi" w:cstheme="majorBidi"/>
      <w:b w:val="0"/>
      <w:color w:val="auto"/>
      <w:sz w:val="24"/>
      <w:szCs w:val="26"/>
      <w:lang w:eastAsia="en-US"/>
    </w:rPr>
  </w:style>
  <w:style w:type="paragraph" w:styleId="Heading3">
    <w:name w:val="heading 3"/>
    <w:basedOn w:val="Heading2"/>
    <w:next w:val="Normal"/>
    <w:link w:val="Heading3Char"/>
    <w:uiPriority w:val="7"/>
    <w:qFormat/>
    <w:rsid w:val="000A2E15"/>
    <w:pPr>
      <w:keepNext/>
      <w:keepLines/>
      <w:numPr>
        <w:ilvl w:val="2"/>
      </w:numPr>
      <w:outlineLvl w:val="2"/>
    </w:pPr>
    <w:rPr>
      <w:bCs/>
    </w:rPr>
  </w:style>
  <w:style w:type="paragraph" w:styleId="Heading4">
    <w:name w:val="heading 4"/>
    <w:basedOn w:val="Heading3"/>
    <w:next w:val="Normal"/>
    <w:link w:val="Heading4Char"/>
    <w:uiPriority w:val="8"/>
    <w:qFormat/>
    <w:rsid w:val="002D1DAF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basedOn w:val="Heading4"/>
    <w:next w:val="Normal"/>
    <w:link w:val="Heading5Char"/>
    <w:uiPriority w:val="9"/>
    <w:qFormat/>
    <w:rsid w:val="00450375"/>
    <w:pPr>
      <w:numPr>
        <w:ilvl w:val="4"/>
      </w:numPr>
      <w:outlineLvl w:val="4"/>
    </w:pPr>
    <w:rPr>
      <w:sz w:val="22"/>
      <w:lang w:eastAsia="hu-HU"/>
    </w:rPr>
  </w:style>
  <w:style w:type="paragraph" w:styleId="Heading6">
    <w:name w:val="heading 6"/>
    <w:basedOn w:val="Heading5"/>
    <w:next w:val="Normal"/>
    <w:link w:val="Heading6Char"/>
    <w:uiPriority w:val="9"/>
    <w:semiHidden/>
    <w:qFormat/>
    <w:rsid w:val="004123BE"/>
    <w:pPr>
      <w:numPr>
        <w:ilvl w:val="5"/>
      </w:numPr>
      <w:outlineLvl w:val="5"/>
    </w:pPr>
    <w:rPr>
      <w:iCs w:val="0"/>
    </w:r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4123BE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semiHidden/>
    <w:qFormat/>
    <w:rsid w:val="004123BE"/>
    <w:pPr>
      <w:numPr>
        <w:ilvl w:val="7"/>
      </w:numPr>
      <w:outlineLvl w:val="7"/>
    </w:pPr>
    <w:rPr>
      <w:szCs w:val="20"/>
    </w:rPr>
  </w:style>
  <w:style w:type="paragraph" w:styleId="Heading9">
    <w:name w:val="heading 9"/>
    <w:basedOn w:val="Heading8"/>
    <w:next w:val="Normal"/>
    <w:link w:val="Heading9Char"/>
    <w:uiPriority w:val="9"/>
    <w:semiHidden/>
    <w:qFormat/>
    <w:rsid w:val="004123BE"/>
    <w:pPr>
      <w:numPr>
        <w:ilvl w:val="8"/>
      </w:numPr>
      <w:outlineLvl w:val="8"/>
    </w:pPr>
    <w:rPr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630A94"/>
    <w:rPr>
      <w:rFonts w:eastAsia="Times New Roman" w:cs="Times New Roman"/>
      <w:b/>
      <w:color w:val="E20074" w:themeColor="accent1"/>
      <w:sz w:val="28"/>
      <w:szCs w:val="20"/>
      <w:lang w:eastAsia="hu-HU"/>
    </w:rPr>
  </w:style>
  <w:style w:type="paragraph" w:styleId="Header">
    <w:name w:val="header"/>
    <w:basedOn w:val="Normal"/>
    <w:link w:val="HeaderChar"/>
    <w:uiPriority w:val="39"/>
    <w:semiHidden/>
    <w:locked/>
    <w:rsid w:val="004123BE"/>
    <w:pPr>
      <w:jc w:val="right"/>
    </w:pPr>
    <w:rPr>
      <w:sz w:val="19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A3E5E"/>
    <w:rPr>
      <w:rFonts w:cs="Times New Roman"/>
      <w:sz w:val="19"/>
    </w:rPr>
  </w:style>
  <w:style w:type="paragraph" w:styleId="Footer">
    <w:name w:val="footer"/>
    <w:basedOn w:val="Normal"/>
    <w:link w:val="FooterChar"/>
    <w:uiPriority w:val="39"/>
    <w:semiHidden/>
    <w:locked/>
    <w:rsid w:val="004123BE"/>
    <w:pPr>
      <w:tabs>
        <w:tab w:val="right" w:pos="8862"/>
      </w:tabs>
      <w:contextualSpacing/>
    </w:pPr>
  </w:style>
  <w:style w:type="character" w:customStyle="1" w:styleId="FooterChar">
    <w:name w:val="Footer Char"/>
    <w:basedOn w:val="DefaultParagraphFont"/>
    <w:link w:val="Footer"/>
    <w:uiPriority w:val="39"/>
    <w:semiHidden/>
    <w:rsid w:val="006A3E5E"/>
    <w:rPr>
      <w:rFonts w:cs="Times New Roman"/>
    </w:rPr>
  </w:style>
  <w:style w:type="paragraph" w:styleId="Title">
    <w:name w:val="Title"/>
    <w:basedOn w:val="Normal"/>
    <w:next w:val="Normal"/>
    <w:link w:val="TitleChar"/>
    <w:uiPriority w:val="1"/>
    <w:qFormat/>
    <w:rsid w:val="0080430B"/>
    <w:pPr>
      <w:keepNext/>
      <w:spacing w:before="120" w:after="480"/>
      <w:contextualSpacing/>
    </w:pPr>
    <w:rPr>
      <w:rFonts w:eastAsiaTheme="majorEastAsia" w:cstheme="majorBidi"/>
      <w:color w:val="E20074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32EAA"/>
    <w:rPr>
      <w:rFonts w:eastAsiaTheme="majorEastAsia" w:cstheme="majorBidi"/>
      <w:color w:val="E20074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2"/>
    <w:qFormat/>
    <w:rsid w:val="004123BE"/>
    <w:pPr>
      <w:numPr>
        <w:ilvl w:val="1"/>
      </w:numPr>
      <w:spacing w:before="264" w:after="264" w:line="340" w:lineRule="exact"/>
      <w:contextualSpacing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2"/>
    <w:rsid w:val="00732EAA"/>
    <w:rPr>
      <w:rFonts w:eastAsiaTheme="majorEastAsia" w:cstheme="majorBidi"/>
      <w:iCs/>
      <w:spacing w:val="15"/>
      <w:sz w:val="28"/>
      <w:szCs w:val="24"/>
    </w:rPr>
  </w:style>
  <w:style w:type="paragraph" w:styleId="ListNumber">
    <w:name w:val="List Number"/>
    <w:basedOn w:val="Normal"/>
    <w:uiPriority w:val="14"/>
    <w:rsid w:val="004123BE"/>
    <w:pPr>
      <w:numPr>
        <w:numId w:val="39"/>
      </w:numPr>
      <w:spacing w:before="120"/>
      <w:contextualSpacing/>
    </w:pPr>
  </w:style>
  <w:style w:type="character" w:customStyle="1" w:styleId="Heading2Char">
    <w:name w:val="Heading 2 Char"/>
    <w:basedOn w:val="DefaultParagraphFont"/>
    <w:link w:val="Heading2"/>
    <w:uiPriority w:val="6"/>
    <w:rsid w:val="0080430B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rsid w:val="00732EAA"/>
    <w:rPr>
      <w:rFonts w:asciiTheme="majorHAnsi" w:eastAsiaTheme="majorEastAsia" w:hAnsiTheme="majorHAnsi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8"/>
    <w:rsid w:val="00732EAA"/>
    <w:rPr>
      <w:rFonts w:asciiTheme="majorHAnsi" w:eastAsiaTheme="majorEastAsia" w:hAnsiTheme="majorHAnsi" w:cstheme="majorBidi"/>
      <w:iCs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50375"/>
    <w:rPr>
      <w:rFonts w:asciiTheme="majorHAnsi" w:eastAsiaTheme="majorEastAsia" w:hAnsiTheme="majorHAnsi" w:cstheme="majorBidi"/>
      <w:iCs/>
      <w:szCs w:val="26"/>
      <w:lang w:eastAsia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DBF"/>
    <w:rPr>
      <w:rFonts w:asciiTheme="majorHAnsi" w:eastAsiaTheme="majorEastAsia" w:hAnsiTheme="majorHAnsi" w:cstheme="majorBidi"/>
      <w:szCs w:val="26"/>
      <w:lang w:eastAsia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DBF"/>
    <w:rPr>
      <w:rFonts w:asciiTheme="majorHAnsi" w:eastAsiaTheme="majorEastAsia" w:hAnsiTheme="majorHAnsi" w:cstheme="majorBidi"/>
      <w:iCs/>
      <w:szCs w:val="26"/>
      <w:lang w:eastAsia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DBF"/>
    <w:rPr>
      <w:rFonts w:asciiTheme="majorHAnsi" w:eastAsiaTheme="majorEastAsia" w:hAnsiTheme="majorHAnsi" w:cstheme="majorBidi"/>
      <w:iCs/>
      <w:szCs w:val="20"/>
      <w:lang w:eastAsia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DBF"/>
    <w:rPr>
      <w:rFonts w:asciiTheme="majorHAnsi" w:eastAsiaTheme="majorEastAsia" w:hAnsiTheme="majorHAnsi" w:cstheme="majorBidi"/>
      <w:szCs w:val="20"/>
      <w:lang w:eastAsia="hu-HU"/>
    </w:rPr>
  </w:style>
  <w:style w:type="paragraph" w:styleId="TOCHeading">
    <w:name w:val="TOC Heading"/>
    <w:basedOn w:val="Heading1"/>
    <w:next w:val="Normal"/>
    <w:uiPriority w:val="39"/>
    <w:qFormat/>
    <w:rsid w:val="004123BE"/>
    <w:pPr>
      <w:keepLines w:val="0"/>
      <w:widowControl w:val="0"/>
      <w:numPr>
        <w:numId w:val="0"/>
      </w:numPr>
      <w:spacing w:after="264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semiHidden/>
    <w:qFormat/>
    <w:rsid w:val="004123BE"/>
    <w:pPr>
      <w:tabs>
        <w:tab w:val="left" w:pos="680"/>
        <w:tab w:val="right" w:leader="dot" w:pos="8862"/>
      </w:tabs>
    </w:pPr>
  </w:style>
  <w:style w:type="paragraph" w:styleId="TOC2">
    <w:name w:val="toc 2"/>
    <w:basedOn w:val="TOC1"/>
    <w:next w:val="Normal"/>
    <w:uiPriority w:val="39"/>
    <w:semiHidden/>
    <w:qFormat/>
    <w:rsid w:val="004123BE"/>
  </w:style>
  <w:style w:type="paragraph" w:styleId="TOC3">
    <w:name w:val="toc 3"/>
    <w:basedOn w:val="TOC2"/>
    <w:next w:val="Normal"/>
    <w:uiPriority w:val="39"/>
    <w:semiHidden/>
    <w:qFormat/>
    <w:rsid w:val="004123BE"/>
  </w:style>
  <w:style w:type="paragraph" w:styleId="TOC4">
    <w:name w:val="toc 4"/>
    <w:basedOn w:val="TOC3"/>
    <w:next w:val="Normal"/>
    <w:autoRedefine/>
    <w:uiPriority w:val="39"/>
    <w:semiHidden/>
    <w:unhideWhenUsed/>
    <w:rsid w:val="004123BE"/>
  </w:style>
  <w:style w:type="paragraph" w:styleId="TOC5">
    <w:name w:val="toc 5"/>
    <w:basedOn w:val="TOC4"/>
    <w:next w:val="Normal"/>
    <w:autoRedefine/>
    <w:uiPriority w:val="39"/>
    <w:semiHidden/>
    <w:unhideWhenUsed/>
    <w:rsid w:val="004123BE"/>
  </w:style>
  <w:style w:type="paragraph" w:styleId="TOC6">
    <w:name w:val="toc 6"/>
    <w:basedOn w:val="TOC5"/>
    <w:next w:val="Normal"/>
    <w:autoRedefine/>
    <w:uiPriority w:val="39"/>
    <w:semiHidden/>
    <w:unhideWhenUsed/>
    <w:rsid w:val="004123BE"/>
  </w:style>
  <w:style w:type="paragraph" w:styleId="TOC7">
    <w:name w:val="toc 7"/>
    <w:basedOn w:val="TOC6"/>
    <w:next w:val="Normal"/>
    <w:autoRedefine/>
    <w:uiPriority w:val="39"/>
    <w:semiHidden/>
    <w:unhideWhenUsed/>
    <w:rsid w:val="004123BE"/>
  </w:style>
  <w:style w:type="paragraph" w:styleId="TOC8">
    <w:name w:val="toc 8"/>
    <w:basedOn w:val="TOC7"/>
    <w:next w:val="Normal"/>
    <w:autoRedefine/>
    <w:uiPriority w:val="39"/>
    <w:semiHidden/>
    <w:unhideWhenUsed/>
    <w:rsid w:val="004123BE"/>
  </w:style>
  <w:style w:type="paragraph" w:styleId="TOC9">
    <w:name w:val="toc 9"/>
    <w:basedOn w:val="TOC8"/>
    <w:next w:val="Normal"/>
    <w:autoRedefine/>
    <w:uiPriority w:val="39"/>
    <w:semiHidden/>
    <w:unhideWhenUsed/>
    <w:rsid w:val="004123BE"/>
  </w:style>
  <w:style w:type="character" w:styleId="IntenseEmphasis">
    <w:name w:val="Intense Emphasis"/>
    <w:basedOn w:val="DefaultParagraphFont"/>
    <w:uiPriority w:val="21"/>
    <w:semiHidden/>
    <w:unhideWhenUsed/>
    <w:rsid w:val="004123BE"/>
    <w:rPr>
      <w:b/>
      <w:bCs/>
      <w:i/>
      <w:iCs/>
      <w:color w:val="FF54AB" w:themeColor="accent1" w:themeTint="99"/>
    </w:rPr>
  </w:style>
  <w:style w:type="paragraph" w:styleId="List">
    <w:name w:val="List"/>
    <w:basedOn w:val="Normal"/>
    <w:autoRedefine/>
    <w:uiPriority w:val="99"/>
    <w:semiHidden/>
    <w:rsid w:val="004123BE"/>
    <w:pPr>
      <w:ind w:left="283" w:hanging="283"/>
      <w:contextualSpacing/>
    </w:pPr>
  </w:style>
  <w:style w:type="paragraph" w:styleId="List2">
    <w:name w:val="List 2"/>
    <w:basedOn w:val="Normal"/>
    <w:autoRedefine/>
    <w:uiPriority w:val="99"/>
    <w:semiHidden/>
    <w:rsid w:val="004123BE"/>
    <w:pPr>
      <w:ind w:left="566" w:hanging="283"/>
      <w:contextualSpacing/>
    </w:pPr>
  </w:style>
  <w:style w:type="paragraph" w:styleId="NormalWeb">
    <w:name w:val="Normal (Web)"/>
    <w:basedOn w:val="Normal"/>
    <w:uiPriority w:val="99"/>
    <w:semiHidden/>
    <w:unhideWhenUsed/>
    <w:rsid w:val="004123BE"/>
    <w:rPr>
      <w:szCs w:val="24"/>
    </w:rPr>
  </w:style>
  <w:style w:type="paragraph" w:styleId="NormalIndent">
    <w:name w:val="Normal Indent"/>
    <w:basedOn w:val="Normal"/>
    <w:uiPriority w:val="99"/>
    <w:semiHidden/>
    <w:unhideWhenUsed/>
    <w:rsid w:val="004123BE"/>
    <w:pPr>
      <w:ind w:left="708"/>
    </w:pPr>
  </w:style>
  <w:style w:type="table" w:customStyle="1" w:styleId="BBUtblzat">
    <w:name w:val="BBU táblázat"/>
    <w:basedOn w:val="TableGrid"/>
    <w:uiPriority w:val="99"/>
    <w:qFormat/>
    <w:rsid w:val="00DD2038"/>
    <w:rPr>
      <w:rFonts w:asciiTheme="minorHAnsi" w:hAnsiTheme="minorHAnsi"/>
      <w:sz w:val="20"/>
      <w:szCs w:val="20"/>
      <w:lang w:eastAsia="hu-HU"/>
    </w:rPr>
    <w:tblPr>
      <w:tblBorders>
        <w:top w:val="single" w:sz="24" w:space="0" w:color="E20074"/>
        <w:left w:val="none" w:sz="0" w:space="0" w:color="auto"/>
        <w:bottom w:val="single" w:sz="2" w:space="0" w:color="000000" w:themeColor="text1"/>
        <w:right w:val="none" w:sz="0" w:space="0" w:color="auto"/>
        <w:insideH w:val="single" w:sz="2" w:space="0" w:color="000000" w:themeColor="text1"/>
        <w:insideV w:val="none" w:sz="0" w:space="0" w:color="auto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pPr>
        <w:wordWrap/>
        <w:spacing w:line="264" w:lineRule="exact"/>
      </w:pPr>
      <w:rPr>
        <w:rFonts w:asciiTheme="majorHAnsi" w:hAnsiTheme="majorHAnsi"/>
        <w:b/>
        <w:sz w:val="22"/>
      </w:rPr>
      <w:tblPr/>
      <w:tcPr>
        <w:tcBorders>
          <w:top w:val="single" w:sz="18" w:space="0" w:color="E20074" w:themeColor="accent1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Emphasis">
    <w:name w:val="Emphasis"/>
    <w:basedOn w:val="DefaultParagraphFont"/>
    <w:uiPriority w:val="20"/>
    <w:semiHidden/>
    <w:unhideWhenUsed/>
    <w:rsid w:val="004123BE"/>
    <w:rPr>
      <w:b/>
      <w:iCs/>
    </w:rPr>
  </w:style>
  <w:style w:type="character" w:styleId="Strong">
    <w:name w:val="Strong"/>
    <w:basedOn w:val="DefaultParagraphFont"/>
    <w:uiPriority w:val="22"/>
    <w:semiHidden/>
    <w:unhideWhenUsed/>
    <w:rsid w:val="004123BE"/>
    <w:rPr>
      <w:bCs/>
      <w:i/>
    </w:rPr>
  </w:style>
  <w:style w:type="paragraph" w:customStyle="1" w:styleId="Fedlapszveg">
    <w:name w:val="Fedőlap szöveg"/>
    <w:basedOn w:val="Normal"/>
    <w:link w:val="FedlapszvegChar"/>
    <w:uiPriority w:val="3"/>
    <w:unhideWhenUsed/>
    <w:rsid w:val="004123BE"/>
    <w:pPr>
      <w:tabs>
        <w:tab w:val="left" w:pos="1701"/>
      </w:tabs>
      <w:spacing w:line="227" w:lineRule="exact"/>
    </w:pPr>
    <w:rPr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BE"/>
    <w:rPr>
      <w:rFonts w:ascii="Tahoma" w:hAnsi="Tahoma" w:cs="Tahoma"/>
      <w:sz w:val="16"/>
      <w:szCs w:val="16"/>
    </w:rPr>
  </w:style>
  <w:style w:type="character" w:customStyle="1" w:styleId="FedlapszvegChar">
    <w:name w:val="Fedőlap szöveg Char"/>
    <w:basedOn w:val="DefaultParagraphFont"/>
    <w:link w:val="Fedlapszveg"/>
    <w:uiPriority w:val="3"/>
    <w:rsid w:val="006A3E5E"/>
    <w:rPr>
      <w:rFonts w:cs="Times New Roman"/>
      <w:sz w:val="19"/>
      <w:szCs w:val="1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7F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semiHidden/>
    <w:rsid w:val="004123BE"/>
    <w:rPr>
      <w:rFonts w:asciiTheme="minorHAnsi" w:hAnsiTheme="minorHAnsi"/>
    </w:rPr>
  </w:style>
  <w:style w:type="paragraph" w:customStyle="1" w:styleId="Fedlapcmsor">
    <w:name w:val="Fedőlap címsor"/>
    <w:basedOn w:val="Title"/>
    <w:link w:val="FedlapcmsorChar"/>
    <w:uiPriority w:val="3"/>
    <w:qFormat/>
    <w:rsid w:val="006B6F95"/>
    <w:pPr>
      <w:spacing w:line="624" w:lineRule="exact"/>
    </w:pPr>
    <w:rPr>
      <w:sz w:val="58"/>
    </w:rPr>
  </w:style>
  <w:style w:type="paragraph" w:styleId="ListNumber2">
    <w:name w:val="List Number 2"/>
    <w:basedOn w:val="Normal"/>
    <w:uiPriority w:val="14"/>
    <w:rsid w:val="004123BE"/>
    <w:pPr>
      <w:numPr>
        <w:ilvl w:val="1"/>
        <w:numId w:val="39"/>
      </w:numPr>
      <w:spacing w:before="120"/>
      <w:contextualSpacing/>
    </w:pPr>
  </w:style>
  <w:style w:type="character" w:customStyle="1" w:styleId="FedlapcmsorChar">
    <w:name w:val="Fedőlap címsor Char"/>
    <w:basedOn w:val="TitleChar"/>
    <w:link w:val="Fedlapcmsor"/>
    <w:uiPriority w:val="3"/>
    <w:rsid w:val="006A3E5E"/>
    <w:rPr>
      <w:rFonts w:eastAsiaTheme="majorEastAsia" w:cstheme="majorBidi"/>
      <w:color w:val="E20074"/>
      <w:sz w:val="58"/>
      <w:szCs w:val="52"/>
    </w:rPr>
  </w:style>
  <w:style w:type="paragraph" w:styleId="ListNumber3">
    <w:name w:val="List Number 3"/>
    <w:basedOn w:val="Normal"/>
    <w:uiPriority w:val="14"/>
    <w:rsid w:val="00450375"/>
    <w:pPr>
      <w:numPr>
        <w:ilvl w:val="2"/>
        <w:numId w:val="39"/>
      </w:numPr>
      <w:spacing w:before="120"/>
      <w:contextualSpacing/>
    </w:pPr>
  </w:style>
  <w:style w:type="character" w:styleId="Hyperlink">
    <w:name w:val="Hyperlink"/>
    <w:basedOn w:val="DefaultParagraphFont"/>
    <w:uiPriority w:val="16"/>
    <w:rsid w:val="004123BE"/>
    <w:rPr>
      <w:color w:val="E20074" w:themeColor="hyperlink"/>
      <w:u w:val="single"/>
    </w:rPr>
  </w:style>
  <w:style w:type="paragraph" w:styleId="ListParagraph">
    <w:name w:val="List Paragraph"/>
    <w:basedOn w:val="Normal"/>
    <w:uiPriority w:val="99"/>
    <w:unhideWhenUsed/>
    <w:rsid w:val="004123BE"/>
    <w:pPr>
      <w:numPr>
        <w:numId w:val="32"/>
      </w:numPr>
      <w:spacing w:before="1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123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3FC6"/>
    <w:rPr>
      <w:rFonts w:ascii="Tahoma" w:hAnsi="Tahoma" w:cs="Tahoma"/>
      <w:sz w:val="16"/>
      <w:szCs w:val="16"/>
    </w:rPr>
  </w:style>
  <w:style w:type="numbering" w:customStyle="1" w:styleId="BBUfelsorols">
    <w:name w:val="BBU felsorolás"/>
    <w:uiPriority w:val="99"/>
    <w:rsid w:val="004123BE"/>
    <w:pPr>
      <w:numPr>
        <w:numId w:val="2"/>
      </w:numPr>
    </w:pPr>
  </w:style>
  <w:style w:type="paragraph" w:styleId="Caption">
    <w:name w:val="caption"/>
    <w:basedOn w:val="TableofFigures"/>
    <w:next w:val="Normal"/>
    <w:autoRedefine/>
    <w:uiPriority w:val="35"/>
    <w:rsid w:val="004123BE"/>
    <w:rPr>
      <w:bCs/>
      <w:szCs w:val="18"/>
    </w:rPr>
  </w:style>
  <w:style w:type="paragraph" w:styleId="TableofFigures">
    <w:name w:val="table of figures"/>
    <w:basedOn w:val="Normal"/>
    <w:next w:val="Normal"/>
    <w:autoRedefine/>
    <w:uiPriority w:val="35"/>
    <w:rsid w:val="006E3933"/>
    <w:pPr>
      <w:spacing w:after="264"/>
    </w:pPr>
    <w:rPr>
      <w:sz w:val="19"/>
      <w:lang w:eastAsia="hu-HU"/>
    </w:rPr>
  </w:style>
  <w:style w:type="paragraph" w:customStyle="1" w:styleId="Fedlapllb">
    <w:name w:val="Fedőlap élőláb"/>
    <w:basedOn w:val="Footer"/>
    <w:link w:val="FedlapllbChar"/>
    <w:uiPriority w:val="19"/>
    <w:semiHidden/>
    <w:qFormat/>
    <w:locked/>
    <w:rsid w:val="004123BE"/>
    <w:rPr>
      <w:sz w:val="12"/>
    </w:rPr>
  </w:style>
  <w:style w:type="character" w:customStyle="1" w:styleId="FedlapllbChar">
    <w:name w:val="Fedőlap élőláb Char"/>
    <w:basedOn w:val="FooterChar"/>
    <w:link w:val="Fedlapllb"/>
    <w:uiPriority w:val="19"/>
    <w:semiHidden/>
    <w:rsid w:val="006A3E5E"/>
    <w:rPr>
      <w:rFonts w:cs="Times New Roman"/>
      <w:sz w:val="12"/>
    </w:rPr>
  </w:style>
  <w:style w:type="paragraph" w:styleId="ListBullet">
    <w:name w:val="List Bullet"/>
    <w:basedOn w:val="Normal"/>
    <w:autoRedefine/>
    <w:uiPriority w:val="13"/>
    <w:qFormat/>
    <w:rsid w:val="004123BE"/>
    <w:pPr>
      <w:numPr>
        <w:numId w:val="31"/>
      </w:numPr>
      <w:spacing w:before="120"/>
      <w:contextualSpacing/>
    </w:pPr>
  </w:style>
  <w:style w:type="paragraph" w:styleId="ListBullet2">
    <w:name w:val="List Bullet 2"/>
    <w:basedOn w:val="Normal"/>
    <w:autoRedefine/>
    <w:uiPriority w:val="14"/>
    <w:qFormat/>
    <w:rsid w:val="004123BE"/>
    <w:pPr>
      <w:numPr>
        <w:ilvl w:val="1"/>
        <w:numId w:val="31"/>
      </w:numPr>
      <w:spacing w:before="120"/>
      <w:contextualSpacing/>
    </w:pPr>
  </w:style>
  <w:style w:type="paragraph" w:styleId="ListBullet3">
    <w:name w:val="List Bullet 3"/>
    <w:basedOn w:val="Normal"/>
    <w:autoRedefine/>
    <w:uiPriority w:val="14"/>
    <w:rsid w:val="004123BE"/>
    <w:pPr>
      <w:numPr>
        <w:ilvl w:val="2"/>
        <w:numId w:val="31"/>
      </w:numPr>
      <w:spacing w:before="120"/>
      <w:contextualSpacing/>
    </w:pPr>
  </w:style>
  <w:style w:type="paragraph" w:styleId="ListNumber4">
    <w:name w:val="List Number 4"/>
    <w:basedOn w:val="Normal"/>
    <w:uiPriority w:val="14"/>
    <w:unhideWhenUsed/>
    <w:rsid w:val="00450375"/>
    <w:pPr>
      <w:numPr>
        <w:ilvl w:val="3"/>
        <w:numId w:val="39"/>
      </w:numPr>
      <w:contextualSpacing/>
    </w:pPr>
  </w:style>
  <w:style w:type="paragraph" w:styleId="ListNumber5">
    <w:name w:val="List Number 5"/>
    <w:basedOn w:val="Normal"/>
    <w:uiPriority w:val="14"/>
    <w:unhideWhenUsed/>
    <w:rsid w:val="004123BE"/>
    <w:pPr>
      <w:numPr>
        <w:ilvl w:val="4"/>
        <w:numId w:val="39"/>
      </w:numPr>
      <w:contextualSpacing/>
    </w:pPr>
  </w:style>
  <w:style w:type="paragraph" w:customStyle="1" w:styleId="Alr">
    <w:name w:val="Aláír"/>
    <w:basedOn w:val="Normal"/>
    <w:uiPriority w:val="13"/>
    <w:qFormat/>
    <w:rsid w:val="004123BE"/>
    <w:pPr>
      <w:tabs>
        <w:tab w:val="center" w:pos="2552"/>
      </w:tabs>
    </w:pPr>
  </w:style>
  <w:style w:type="paragraph" w:customStyle="1" w:styleId="Alrvonal">
    <w:name w:val="Aláír vonal"/>
    <w:basedOn w:val="Normal"/>
    <w:uiPriority w:val="13"/>
    <w:qFormat/>
    <w:rsid w:val="004123BE"/>
    <w:pPr>
      <w:tabs>
        <w:tab w:val="right" w:leader="dot" w:pos="5103"/>
      </w:tabs>
    </w:pPr>
  </w:style>
  <w:style w:type="character" w:customStyle="1" w:styleId="Janokateszt">
    <w:name w:val="Janoka teszt"/>
    <w:basedOn w:val="DefaultParagraphFont"/>
    <w:uiPriority w:val="99"/>
    <w:semiHidden/>
    <w:qFormat/>
    <w:rsid w:val="004123BE"/>
    <w:rPr>
      <w:lang w:val="hu-HU"/>
    </w:rPr>
  </w:style>
  <w:style w:type="numbering" w:customStyle="1" w:styleId="BBUfejezetek">
    <w:name w:val="BBU fejezetek"/>
    <w:uiPriority w:val="99"/>
    <w:rsid w:val="004123BE"/>
    <w:pPr>
      <w:numPr>
        <w:numId w:val="4"/>
      </w:numPr>
    </w:pPr>
  </w:style>
  <w:style w:type="numbering" w:customStyle="1" w:styleId="BBUszmozottlista">
    <w:name w:val="BBU számozott lista"/>
    <w:basedOn w:val="NoList"/>
    <w:uiPriority w:val="99"/>
    <w:rsid w:val="004123BE"/>
    <w:pPr>
      <w:numPr>
        <w:numId w:val="3"/>
      </w:numPr>
    </w:pPr>
  </w:style>
  <w:style w:type="table" w:styleId="TableGrid">
    <w:name w:val="Table Grid"/>
    <w:basedOn w:val="TableNormal"/>
    <w:uiPriority w:val="59"/>
    <w:locked/>
    <w:rsid w:val="00412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BUszmozottbekezds">
    <w:name w:val="BBU számozott bekezdés"/>
    <w:uiPriority w:val="99"/>
    <w:rsid w:val="004123BE"/>
    <w:pPr>
      <w:numPr>
        <w:numId w:val="7"/>
      </w:numPr>
    </w:pPr>
  </w:style>
  <w:style w:type="paragraph" w:customStyle="1" w:styleId="Szmozottbekezdscm">
    <w:name w:val="Számozott bekezdés cím"/>
    <w:basedOn w:val="Heading1"/>
    <w:autoRedefine/>
    <w:uiPriority w:val="15"/>
    <w:semiHidden/>
    <w:locked/>
    <w:rsid w:val="004123BE"/>
    <w:pPr>
      <w:numPr>
        <w:numId w:val="34"/>
      </w:numPr>
    </w:pPr>
  </w:style>
  <w:style w:type="paragraph" w:customStyle="1" w:styleId="Cmmellklet">
    <w:name w:val="Cím melléklet"/>
    <w:basedOn w:val="Title"/>
    <w:uiPriority w:val="2"/>
    <w:qFormat/>
    <w:rsid w:val="004123BE"/>
    <w:pPr>
      <w:pageBreakBefore/>
      <w:numPr>
        <w:numId w:val="21"/>
      </w:numPr>
      <w:pBdr>
        <w:top w:val="single" w:sz="4" w:space="3" w:color="FFFFFF"/>
        <w:bottom w:val="single" w:sz="4" w:space="3" w:color="FFFFFF"/>
      </w:pBdr>
      <w:shd w:val="clear" w:color="auto" w:fill="FFFFFF"/>
      <w:tabs>
        <w:tab w:val="clear" w:pos="0"/>
      </w:tabs>
      <w:contextualSpacing w:val="0"/>
      <w:jc w:val="center"/>
    </w:pPr>
    <w:rPr>
      <w:rFonts w:eastAsia="Times New Roman" w:cs="Times New Roman"/>
      <w:b/>
      <w:color w:val="000000"/>
      <w:szCs w:val="20"/>
      <w:lang w:eastAsia="hu-HU"/>
    </w:rPr>
  </w:style>
  <w:style w:type="paragraph" w:customStyle="1" w:styleId="NormalUnindent">
    <w:name w:val="Normal Unindent"/>
    <w:basedOn w:val="Normal"/>
    <w:uiPriority w:val="99"/>
    <w:semiHidden/>
    <w:rsid w:val="004123BE"/>
    <w:pPr>
      <w:tabs>
        <w:tab w:val="clear" w:pos="0"/>
      </w:tabs>
      <w:spacing w:before="240"/>
      <w:jc w:val="both"/>
    </w:pPr>
    <w:rPr>
      <w:rFonts w:eastAsia="Times New Roman"/>
      <w:szCs w:val="20"/>
    </w:rPr>
  </w:style>
  <w:style w:type="table" w:customStyle="1" w:styleId="Kfki">
    <w:name w:val="Kfki"/>
    <w:basedOn w:val="TableNormal"/>
    <w:uiPriority w:val="99"/>
    <w:qFormat/>
    <w:rsid w:val="004123BE"/>
    <w:rPr>
      <w:rFonts w:asciiTheme="minorHAnsi" w:eastAsiaTheme="minorHAnsi" w:hAnsiTheme="minorHAnsi"/>
    </w:rPr>
    <w:tblPr>
      <w:tblBorders>
        <w:top w:val="single" w:sz="24" w:space="0" w:color="E20074"/>
        <w:bottom w:val="single" w:sz="2" w:space="0" w:color="000000" w:themeColor="text1"/>
        <w:insideH w:val="single" w:sz="2" w:space="0" w:color="000000" w:themeColor="text1"/>
      </w:tblBorders>
      <w:tblCellMar>
        <w:top w:w="28" w:type="dxa"/>
        <w:left w:w="0" w:type="dxa"/>
        <w:bottom w:w="28" w:type="dxa"/>
        <w:right w:w="227" w:type="dxa"/>
      </w:tblCellMar>
    </w:tblPr>
    <w:tblStylePr w:type="firstRow">
      <w:pPr>
        <w:wordWrap/>
        <w:spacing w:line="264" w:lineRule="exact"/>
      </w:pPr>
      <w:rPr>
        <w:rFonts w:asciiTheme="majorHAnsi" w:hAnsiTheme="majorHAnsi"/>
        <w:b/>
        <w:sz w:val="22"/>
      </w:rPr>
      <w:tblPr/>
      <w:tcPr>
        <w:tcBorders>
          <w:top w:val="single" w:sz="18" w:space="0" w:color="E20074" w:themeColor="accent1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ignature">
    <w:name w:val="Signature"/>
    <w:basedOn w:val="Normal"/>
    <w:link w:val="SignatureChar"/>
    <w:autoRedefine/>
    <w:uiPriority w:val="4"/>
    <w:rsid w:val="00276C70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4"/>
    <w:rsid w:val="00732EAA"/>
    <w:rPr>
      <w:rFonts w:cs="Times New Roman"/>
    </w:rPr>
  </w:style>
  <w:style w:type="paragraph" w:customStyle="1" w:styleId="bekezdsszmozs">
    <w:name w:val="bekezdés számozás"/>
    <w:basedOn w:val="Heading2"/>
    <w:uiPriority w:val="12"/>
    <w:qFormat/>
    <w:rsid w:val="00BB0904"/>
    <w:pPr>
      <w:tabs>
        <w:tab w:val="left" w:pos="567"/>
      </w:tabs>
      <w:ind w:left="0" w:firstLine="0"/>
    </w:pPr>
    <w:rPr>
      <w:rFonts w:ascii="Arial" w:hAnsi="Arial"/>
      <w:sz w:val="22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163DBA"/>
    <w:pPr>
      <w:tabs>
        <w:tab w:val="clear" w:pos="0"/>
      </w:tabs>
      <w:ind w:left="220" w:hanging="220"/>
    </w:pPr>
  </w:style>
  <w:style w:type="paragraph" w:styleId="Index2">
    <w:name w:val="index 2"/>
    <w:basedOn w:val="Normal"/>
    <w:next w:val="Normal"/>
    <w:uiPriority w:val="99"/>
    <w:semiHidden/>
    <w:locked/>
    <w:rsid w:val="00163DBA"/>
    <w:pPr>
      <w:tabs>
        <w:tab w:val="clear" w:pos="0"/>
      </w:tabs>
      <w:ind w:left="440" w:hanging="220"/>
    </w:pPr>
  </w:style>
  <w:style w:type="paragraph" w:styleId="Index3">
    <w:name w:val="index 3"/>
    <w:basedOn w:val="Normal"/>
    <w:next w:val="Normal"/>
    <w:uiPriority w:val="99"/>
    <w:semiHidden/>
    <w:locked/>
    <w:rsid w:val="00163DBA"/>
    <w:pPr>
      <w:tabs>
        <w:tab w:val="clear" w:pos="0"/>
      </w:tabs>
      <w:ind w:left="660" w:hanging="220"/>
    </w:pPr>
  </w:style>
  <w:style w:type="paragraph" w:styleId="Index4">
    <w:name w:val="index 4"/>
    <w:basedOn w:val="Normal"/>
    <w:next w:val="Normal"/>
    <w:uiPriority w:val="99"/>
    <w:semiHidden/>
    <w:locked/>
    <w:rsid w:val="00163DBA"/>
    <w:pPr>
      <w:tabs>
        <w:tab w:val="clear" w:pos="0"/>
      </w:tabs>
      <w:ind w:left="880" w:hanging="220"/>
    </w:pPr>
  </w:style>
  <w:style w:type="paragraph" w:styleId="Index5">
    <w:name w:val="index 5"/>
    <w:basedOn w:val="Normal"/>
    <w:next w:val="Normal"/>
    <w:uiPriority w:val="99"/>
    <w:semiHidden/>
    <w:locked/>
    <w:rsid w:val="00163DBA"/>
    <w:pPr>
      <w:tabs>
        <w:tab w:val="clear" w:pos="0"/>
      </w:tabs>
      <w:ind w:left="1100" w:hanging="220"/>
    </w:pPr>
  </w:style>
  <w:style w:type="paragraph" w:styleId="Index6">
    <w:name w:val="index 6"/>
    <w:basedOn w:val="Normal"/>
    <w:next w:val="Normal"/>
    <w:uiPriority w:val="99"/>
    <w:semiHidden/>
    <w:locked/>
    <w:rsid w:val="00163DBA"/>
    <w:pPr>
      <w:tabs>
        <w:tab w:val="clear" w:pos="0"/>
      </w:tabs>
      <w:ind w:left="1320" w:hanging="220"/>
    </w:pPr>
  </w:style>
  <w:style w:type="paragraph" w:styleId="Index7">
    <w:name w:val="index 7"/>
    <w:basedOn w:val="Normal"/>
    <w:next w:val="Normal"/>
    <w:uiPriority w:val="99"/>
    <w:semiHidden/>
    <w:locked/>
    <w:rsid w:val="006A3E5E"/>
    <w:pPr>
      <w:tabs>
        <w:tab w:val="clear" w:pos="0"/>
      </w:tabs>
      <w:ind w:left="1540" w:hanging="220"/>
    </w:pPr>
    <w:rPr>
      <w:lang w:eastAsia="hu-HU"/>
    </w:rPr>
  </w:style>
  <w:style w:type="paragraph" w:styleId="Index8">
    <w:name w:val="index 8"/>
    <w:basedOn w:val="Normal"/>
    <w:next w:val="Normal"/>
    <w:uiPriority w:val="99"/>
    <w:semiHidden/>
    <w:locked/>
    <w:rsid w:val="00163DBA"/>
    <w:pPr>
      <w:tabs>
        <w:tab w:val="clear" w:pos="0"/>
      </w:tabs>
      <w:ind w:left="1760" w:hanging="220"/>
    </w:pPr>
  </w:style>
  <w:style w:type="paragraph" w:styleId="Index9">
    <w:name w:val="index 9"/>
    <w:basedOn w:val="Normal"/>
    <w:next w:val="Normal"/>
    <w:uiPriority w:val="99"/>
    <w:semiHidden/>
    <w:locked/>
    <w:rsid w:val="00163DBA"/>
    <w:pPr>
      <w:tabs>
        <w:tab w:val="clear" w:pos="0"/>
      </w:tabs>
      <w:ind w:left="1980" w:hanging="220"/>
    </w:pPr>
  </w:style>
  <w:style w:type="paragraph" w:styleId="EndnoteText">
    <w:name w:val="endnote text"/>
    <w:basedOn w:val="Normal"/>
    <w:link w:val="EndnoteTextChar"/>
    <w:uiPriority w:val="99"/>
    <w:semiHidden/>
    <w:locked/>
    <w:rsid w:val="000C6BA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3E5E"/>
    <w:rPr>
      <w:rFonts w:cs="Times New Roman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0C6BA8"/>
    <w:rPr>
      <w:i/>
      <w:iCs/>
    </w:rPr>
  </w:style>
  <w:style w:type="paragraph" w:styleId="CommentText">
    <w:name w:val="annotation text"/>
    <w:basedOn w:val="Normal"/>
    <w:link w:val="CommentTextChar"/>
    <w:uiPriority w:val="15"/>
    <w:rsid w:val="00B522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15"/>
    <w:rsid w:val="00B522E0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8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Kfki">
      <a:dk1>
        <a:sysClr val="windowText" lastClr="000000"/>
      </a:dk1>
      <a:lt1>
        <a:sysClr val="window" lastClr="FFFFFF"/>
      </a:lt1>
      <a:dk2>
        <a:srgbClr val="3E0020"/>
      </a:dk2>
      <a:lt2>
        <a:srgbClr val="FFFFFF"/>
      </a:lt2>
      <a:accent1>
        <a:srgbClr val="E20074"/>
      </a:accent1>
      <a:accent2>
        <a:srgbClr val="FFA7D5"/>
      </a:accent2>
      <a:accent3>
        <a:srgbClr val="FFA7D5"/>
      </a:accent3>
      <a:accent4>
        <a:srgbClr val="E20074"/>
      </a:accent4>
      <a:accent5>
        <a:srgbClr val="FF43A5"/>
      </a:accent5>
      <a:accent6>
        <a:srgbClr val="FFA7D5"/>
      </a:accent6>
      <a:hlink>
        <a:srgbClr val="E20074"/>
      </a:hlink>
      <a:folHlink>
        <a:srgbClr val="FFA7D5"/>
      </a:folHlink>
    </a:clrScheme>
    <a:fontScheme name="Kfki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xml xmlns="http://schemas.telecom.hu/widor/properties/2012/02">
  <ugyf_cegjegyzekszam>xxx</ugyf_cegjegyzekszam>
  <ugyf_bankszsz>xxx</ugyf_bankszsz>
  <ugyf_kepv>xxx</ugyf_kepv>
  <kfki_kepvisel>xxx</kfki_kepvisel>
</xml>
</file>

<file path=customXml/item2.xml><?xml version="1.0" encoding="utf-8"?>
<xml xmlns="http://schemas.telecom.hu/widor/properties/2011/06">
  <BankAccountNumber>xxx</BankAccountNumber>
  <APEHNumber>xxx</APEHNumber>
  <CompanyNumber>xxx</CompanyNumber>
  <Address>xxx</Address>
  <Name>xxx</Name>
  <KFKIShortName>xxx</KFKIShortName>
  <CustomerName>xxx</CustomerName>
  <DiscussionDate>xxx</DiscussionDate>
  <DiscussionPlace>xxx</DiscussionPlace>
  <ICCMProcessID>xxx</ICCMProcessID>
  <ICCMProcessType>xxx</ICCMProcessType>
  <ICCMProcessTypeName>xxx</ICCMProcessTypeName>
  <ICCMProcessStartDate>xxx</ICCMProcessStartDate>
  <IncidentID>xxx</IncidentID>
  <CustomerShortName>xxx</CustomerShortName>
  <ProjectName>xxx</ProjectName>
  <WidorID/>
  <CustomerAddress>xxx</CustomerAddress>
  <CustomerTaxNumber>xxx</CustomerTaxNumber>
  <ImplementingProjectCode>xxx</ImplementingProjectCode>
  <InvestmentProjectCode>xxx</InvestmentProjectCode>
  <MainCompanyName>xx</MainCompanyName>
  <MTBuyerID>xxx</MTBuyerID>
  <MTCustomerID>xxx</MTCustomerID>
  <OperationProjectCode>xxx</OperationProjectCode>
  <FO>xxx</FO>
  <Keywords>xxx</Keywords>
  <SalesManager>xxx</SalesManager>
  <SalesPerson>xxx</SalesPerson>
  <ShortName/>
  <BarCode>xxx</BarCode>
  <CompanyActivity>xxx</CompanyActivity>
  <AssociatedICCMProcessIDs>xxx</AssociatedICCMProcessIDs>
  <ContractNumber>xxx</ContractNumber>
  <ContractDate>xxx</ContractDate>
  <OperationContractType>xxx</OperationContractType>
  <_Author>xxx</_Author>
  <BuyerName>xxx</BuyerName>
  <DeliveryDate>xxx</DeliveryDate>
  <TemplateKeywords>xxx</TemplateKeywords>
  <Qualification>xxx</Qualification>
  <ValidUntil>xxx</ValidUntil>
  <Version>xxx</Version>
  <BarCode/>
  <CRMID>xxx</CRMID>
  <FinalizedBy/>
  <FinalizedDate/>
  <CabinetItemNumber>xxx</CabinetItemNumber>
  <Sablon>xxx</Sablon>
  <SablonVersion>xxx</SablonVersion>
  <ICCMTempalteID>xxx</ICCMTempalteID>
</xml>
</file>

<file path=customXml/itemProps1.xml><?xml version="1.0" encoding="utf-8"?>
<ds:datastoreItem xmlns:ds="http://schemas.openxmlformats.org/officeDocument/2006/customXml" ds:itemID="{D3922DC5-BCA6-48B9-8B86-FEF3B700CFA1}">
  <ds:schemaRefs>
    <ds:schemaRef ds:uri="http://schemas.telecom.hu/widor/properties/2012/02"/>
  </ds:schemaRefs>
</ds:datastoreItem>
</file>

<file path=customXml/itemProps2.xml><?xml version="1.0" encoding="utf-8"?>
<ds:datastoreItem xmlns:ds="http://schemas.openxmlformats.org/officeDocument/2006/customXml" ds:itemID="{C038B13B-7C54-4EF6-B672-3B85C3449889}">
  <ds:schemaRefs>
    <ds:schemaRef ds:uri="http://schemas.telecom.hu/widor/properties/2011/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1A487E8E.dotm</Template>
  <TotalTime>24</TotalTime>
  <Pages>1</Pages>
  <Words>232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Általános</vt:lpstr>
    </vt:vector>
  </TitlesOfParts>
  <Company>T-Sytems Zrt.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Általános</dc:title>
  <dc:subject>Tárgy</dc:subject>
  <dc:creator>Karkus Viktor András</dc:creator>
  <cp:lastModifiedBy>Karkus Viktor András</cp:lastModifiedBy>
  <cp:revision>2</cp:revision>
  <dcterms:created xsi:type="dcterms:W3CDTF">2015-02-09T12:41:00Z</dcterms:created>
  <dcterms:modified xsi:type="dcterms:W3CDTF">2015-02-09T13:05:00Z</dcterms:modified>
</cp:coreProperties>
</file>